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4DCB" w14:textId="77777777" w:rsidR="000B54A5" w:rsidRPr="000B54A5" w:rsidRDefault="00402F50" w:rsidP="00680CD7">
      <w:pPr>
        <w:pStyle w:val="szdcmsortartalomjegyzk"/>
      </w:pPr>
      <w:r>
        <w:t>Tartalomjegyzék</w:t>
      </w:r>
    </w:p>
    <w:p w14:paraId="53814F0C" w14:textId="512A21DF" w:rsidR="008A409B" w:rsidRDefault="008A409B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"szd_címsor1,1,szd_címsor2,2" </w:instrText>
      </w:r>
      <w:r>
        <w:fldChar w:fldCharType="separate"/>
      </w:r>
      <w:hyperlink w:anchor="_Toc121083466" w:history="1">
        <w:r w:rsidRPr="00F77338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Pr="00F77338">
          <w:rPr>
            <w:rStyle w:val="Hiperhivatkozs"/>
            <w:noProof/>
          </w:rPr>
          <w:t>Feldolgozandó adatbázisok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_Toc121083466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C24E7C" w14:textId="3C590635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67" w:history="1">
        <w:r w:rsidR="008A409B" w:rsidRPr="00F77338">
          <w:rPr>
            <w:rStyle w:val="Hiperhivatkozs"/>
            <w:noProof/>
          </w:rPr>
          <w:t>2.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CRUD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_Toc121083467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5</w:t>
        </w:r>
        <w:r w:rsidR="008A409B">
          <w:rPr>
            <w:noProof/>
            <w:webHidden/>
          </w:rPr>
          <w:fldChar w:fldCharType="end"/>
        </w:r>
      </w:hyperlink>
    </w:p>
    <w:p w14:paraId="1349BDB2" w14:textId="1C8145FD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68" w:history="1">
        <w:r w:rsidR="008A409B" w:rsidRPr="00F77338">
          <w:rPr>
            <w:rStyle w:val="Hiperhivatkozs"/>
            <w:noProof/>
          </w:rPr>
          <w:t>2.1.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_Toc121083468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5</w:t>
        </w:r>
        <w:r w:rsidR="008A409B">
          <w:rPr>
            <w:noProof/>
            <w:webHidden/>
          </w:rPr>
          <w:fldChar w:fldCharType="end"/>
        </w:r>
      </w:hyperlink>
    </w:p>
    <w:p w14:paraId="0EFF168E" w14:textId="4EEBDEBA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69" w:history="1">
        <w:r w:rsidR="008A409B" w:rsidRPr="00F77338">
          <w:rPr>
            <w:rStyle w:val="Hiperhivatkozs"/>
            <w:noProof/>
          </w:rPr>
          <w:t>2.2.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Látványtervek a projekthez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_Toc121083469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5</w:t>
        </w:r>
        <w:r w:rsidR="008A409B">
          <w:rPr>
            <w:noProof/>
            <w:webHidden/>
          </w:rPr>
          <w:fldChar w:fldCharType="end"/>
        </w:r>
      </w:hyperlink>
    </w:p>
    <w:p w14:paraId="6B110499" w14:textId="4243DBFF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0" w:history="1">
        <w:r w:rsidR="008A409B" w:rsidRPr="00F77338">
          <w:rPr>
            <w:rStyle w:val="Hiperhivatkozs"/>
            <w:noProof/>
          </w:rPr>
          <w:t>3.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RestFul kliens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_Toc121083470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7</w:t>
        </w:r>
        <w:r w:rsidR="008A409B">
          <w:rPr>
            <w:noProof/>
            <w:webHidden/>
          </w:rPr>
          <w:fldChar w:fldCharType="end"/>
        </w:r>
      </w:hyperlink>
    </w:p>
    <w:p w14:paraId="06EA5892" w14:textId="143E914D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1" w:history="1">
        <w:r w:rsidR="008A409B" w:rsidRPr="00F77338">
          <w:rPr>
            <w:rStyle w:val="Hiperhivatkozs"/>
            <w:noProof/>
          </w:rPr>
          <w:t>3.1.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_Toc121083471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7</w:t>
        </w:r>
        <w:r w:rsidR="008A409B">
          <w:rPr>
            <w:noProof/>
            <w:webHidden/>
          </w:rPr>
          <w:fldChar w:fldCharType="end"/>
        </w:r>
      </w:hyperlink>
    </w:p>
    <w:p w14:paraId="67549D99" w14:textId="504F7926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2" w:history="1">
        <w:r w:rsidR="008A409B" w:rsidRPr="00F77338">
          <w:rPr>
            <w:rStyle w:val="Hiperhivatkozs"/>
            <w:noProof/>
          </w:rPr>
          <w:t>3.2.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kód dokumentálva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_Toc121083472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7</w:t>
        </w:r>
        <w:r w:rsidR="008A409B">
          <w:rPr>
            <w:noProof/>
            <w:webHidden/>
          </w:rPr>
          <w:fldChar w:fldCharType="end"/>
        </w:r>
      </w:hyperlink>
    </w:p>
    <w:p w14:paraId="342ED824" w14:textId="338128A4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3" w:history="1">
        <w:r w:rsidR="008A409B" w:rsidRPr="00F77338">
          <w:rPr>
            <w:rStyle w:val="Hiperhivatkozs"/>
            <w:noProof/>
          </w:rPr>
          <w:t>4.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RestFul szerver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_Toc121083473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12</w:t>
        </w:r>
        <w:r w:rsidR="008A409B">
          <w:rPr>
            <w:noProof/>
            <w:webHidden/>
          </w:rPr>
          <w:fldChar w:fldCharType="end"/>
        </w:r>
      </w:hyperlink>
    </w:p>
    <w:p w14:paraId="0426A397" w14:textId="260DDB7D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4" w:history="1">
        <w:r w:rsidR="008A409B" w:rsidRPr="00F77338">
          <w:rPr>
            <w:rStyle w:val="Hiperhivatkozs"/>
            <w:noProof/>
          </w:rPr>
          <w:t>4.1.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_Toc121083474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12</w:t>
        </w:r>
        <w:r w:rsidR="008A409B">
          <w:rPr>
            <w:noProof/>
            <w:webHidden/>
          </w:rPr>
          <w:fldChar w:fldCharType="end"/>
        </w:r>
      </w:hyperlink>
    </w:p>
    <w:p w14:paraId="595E8868" w14:textId="23801C7B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5" w:history="1">
        <w:r w:rsidR="008A409B" w:rsidRPr="00F77338">
          <w:rPr>
            <w:rStyle w:val="Hiperhivatkozs"/>
            <w:noProof/>
          </w:rPr>
          <w:t>5.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SOAP kliens Alkalmazás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_Toc121083475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13</w:t>
        </w:r>
        <w:r w:rsidR="008A409B">
          <w:rPr>
            <w:noProof/>
            <w:webHidden/>
          </w:rPr>
          <w:fldChar w:fldCharType="end"/>
        </w:r>
      </w:hyperlink>
    </w:p>
    <w:p w14:paraId="1AA3F299" w14:textId="6DDB3F1D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6" w:history="1">
        <w:r w:rsidR="008A409B" w:rsidRPr="00F77338">
          <w:rPr>
            <w:rStyle w:val="Hiperhivatkozs"/>
            <w:noProof/>
          </w:rPr>
          <w:t>5.1.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_Toc121083476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13</w:t>
        </w:r>
        <w:r w:rsidR="008A409B">
          <w:rPr>
            <w:noProof/>
            <w:webHidden/>
          </w:rPr>
          <w:fldChar w:fldCharType="end"/>
        </w:r>
      </w:hyperlink>
    </w:p>
    <w:p w14:paraId="1E9E91E1" w14:textId="221F5F91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7" w:history="1">
        <w:r w:rsidR="008A409B" w:rsidRPr="00F77338">
          <w:rPr>
            <w:rStyle w:val="Hiperhivatkozs"/>
            <w:noProof/>
          </w:rPr>
          <w:t>6.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Adatbányász menü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_Toc121083477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14</w:t>
        </w:r>
        <w:r w:rsidR="008A409B">
          <w:rPr>
            <w:noProof/>
            <w:webHidden/>
          </w:rPr>
          <w:fldChar w:fldCharType="end"/>
        </w:r>
      </w:hyperlink>
    </w:p>
    <w:p w14:paraId="444F245A" w14:textId="6937051F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78" w:history="1">
        <w:r w:rsidR="008A409B" w:rsidRPr="00F77338">
          <w:rPr>
            <w:rStyle w:val="Hiperhivatkozs"/>
            <w:noProof/>
          </w:rPr>
          <w:t>6.1.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_Toc121083478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14</w:t>
        </w:r>
        <w:r w:rsidR="008A409B">
          <w:rPr>
            <w:noProof/>
            <w:webHidden/>
          </w:rPr>
          <w:fldChar w:fldCharType="end"/>
        </w:r>
      </w:hyperlink>
    </w:p>
    <w:p w14:paraId="2B3272B4" w14:textId="00B95525" w:rsidR="008A409B" w:rsidRDefault="00000000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121083479" w:history="1">
        <w:r w:rsidR="008A409B" w:rsidRPr="00F77338">
          <w:rPr>
            <w:rStyle w:val="Hiperhivatkozs"/>
            <w:noProof/>
          </w:rPr>
          <w:t>7.</w:t>
        </w:r>
        <w:r w:rsidR="008A409B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Egyéb menü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_Toc121083479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15</w:t>
        </w:r>
        <w:r w:rsidR="008A409B">
          <w:rPr>
            <w:noProof/>
            <w:webHidden/>
          </w:rPr>
          <w:fldChar w:fldCharType="end"/>
        </w:r>
      </w:hyperlink>
    </w:p>
    <w:p w14:paraId="49672D58" w14:textId="769F8829" w:rsidR="008A409B" w:rsidRDefault="00000000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121083480" w:history="1">
        <w:r w:rsidR="008A409B" w:rsidRPr="00F77338">
          <w:rPr>
            <w:rStyle w:val="Hiperhivatkozs"/>
            <w:noProof/>
          </w:rPr>
          <w:t>7.1.</w:t>
        </w:r>
        <w:r w:rsidR="008A409B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8A409B" w:rsidRPr="00F77338">
          <w:rPr>
            <w:rStyle w:val="Hiperhivatkozs"/>
            <w:noProof/>
          </w:rPr>
          <w:t>A feladat leírása</w:t>
        </w:r>
        <w:r w:rsidR="008A409B">
          <w:rPr>
            <w:noProof/>
            <w:webHidden/>
          </w:rPr>
          <w:tab/>
        </w:r>
        <w:r w:rsidR="008A409B">
          <w:rPr>
            <w:noProof/>
            <w:webHidden/>
          </w:rPr>
          <w:fldChar w:fldCharType="begin"/>
        </w:r>
        <w:r w:rsidR="008A409B">
          <w:rPr>
            <w:noProof/>
            <w:webHidden/>
          </w:rPr>
          <w:instrText xml:space="preserve"> PAGEREF _Toc121083480 \h </w:instrText>
        </w:r>
        <w:r w:rsidR="008A409B">
          <w:rPr>
            <w:noProof/>
            <w:webHidden/>
          </w:rPr>
        </w:r>
        <w:r w:rsidR="008A409B">
          <w:rPr>
            <w:noProof/>
            <w:webHidden/>
          </w:rPr>
          <w:fldChar w:fldCharType="separate"/>
        </w:r>
        <w:r w:rsidR="008A7F09">
          <w:rPr>
            <w:noProof/>
            <w:webHidden/>
          </w:rPr>
          <w:t>15</w:t>
        </w:r>
        <w:r w:rsidR="008A409B">
          <w:rPr>
            <w:noProof/>
            <w:webHidden/>
          </w:rPr>
          <w:fldChar w:fldCharType="end"/>
        </w:r>
      </w:hyperlink>
    </w:p>
    <w:p w14:paraId="1DF6B204" w14:textId="16436D86" w:rsidR="00402F50" w:rsidRDefault="008A409B" w:rsidP="008A409B">
      <w:pPr>
        <w:pStyle w:val="Tartalomjegyzkcmsora"/>
      </w:pPr>
      <w:r>
        <w:fldChar w:fldCharType="end"/>
      </w:r>
    </w:p>
    <w:p w14:paraId="1C18017F" w14:textId="61AB3ABE" w:rsidR="00FE1039" w:rsidRDefault="00425F0F" w:rsidP="003156EC">
      <w:pPr>
        <w:pStyle w:val="szdcmsor1"/>
      </w:pPr>
      <w:bookmarkStart w:id="0" w:name="_Toc121083466"/>
      <w:r>
        <w:lastRenderedPageBreak/>
        <w:t>Feldolgozandó adatbázisok</w:t>
      </w:r>
      <w:bookmarkEnd w:id="0"/>
    </w:p>
    <w:p w14:paraId="04773285" w14:textId="4911D233" w:rsidR="00425F0F" w:rsidRDefault="00425F0F" w:rsidP="00FE1039">
      <w:pPr>
        <w:pStyle w:val="szdszveg"/>
      </w:pPr>
      <w:r w:rsidRPr="00425F0F">
        <w:t>Hazánkban a városok száma 1990-től dinamikusan emelkedett, 2019-re megközelítette a 350-et. A várossá nyilvánítás szabályai 2015-ben jelentősen szigorodtak, így a közeljövőben kevés település kaphat városi rangot. Az adatbázis a jelenlegi városok és Budapest kerületeinek néhány adatát tárolja. A városok lélekszámát a várossá nyilvánítás évét követő évtől évente tartalmazza.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4340"/>
        <w:gridCol w:w="2860"/>
      </w:tblGrid>
      <w:tr w:rsidR="00425F0F" w14:paraId="2EE8BD68" w14:textId="77777777" w:rsidTr="00CA0402">
        <w:trPr>
          <w:trHeight w:val="536"/>
        </w:trPr>
        <w:tc>
          <w:tcPr>
            <w:tcW w:w="1880" w:type="dxa"/>
            <w:vAlign w:val="bottom"/>
          </w:tcPr>
          <w:p w14:paraId="6881ACD8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Táblák:</w:t>
            </w:r>
          </w:p>
        </w:tc>
        <w:tc>
          <w:tcPr>
            <w:tcW w:w="4340" w:type="dxa"/>
            <w:vAlign w:val="bottom"/>
          </w:tcPr>
          <w:p w14:paraId="51D0DC65" w14:textId="77777777" w:rsidR="00425F0F" w:rsidRDefault="00425F0F" w:rsidP="00CA0402"/>
        </w:tc>
        <w:tc>
          <w:tcPr>
            <w:tcW w:w="2860" w:type="dxa"/>
            <w:vAlign w:val="bottom"/>
          </w:tcPr>
          <w:p w14:paraId="54A3E72E" w14:textId="77777777" w:rsidR="00425F0F" w:rsidRDefault="00425F0F" w:rsidP="00CA0402"/>
        </w:tc>
      </w:tr>
      <w:tr w:rsidR="00425F0F" w14:paraId="151D6699" w14:textId="77777777" w:rsidTr="00CA0402">
        <w:trPr>
          <w:trHeight w:val="376"/>
        </w:trPr>
        <w:tc>
          <w:tcPr>
            <w:tcW w:w="1880" w:type="dxa"/>
            <w:vAlign w:val="bottom"/>
          </w:tcPr>
          <w:p w14:paraId="31B715A0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megye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>)</w:t>
            </w:r>
          </w:p>
        </w:tc>
        <w:tc>
          <w:tcPr>
            <w:tcW w:w="4340" w:type="dxa"/>
            <w:vAlign w:val="bottom"/>
          </w:tcPr>
          <w:p w14:paraId="57C5629B" w14:textId="77777777" w:rsidR="00425F0F" w:rsidRDefault="00425F0F" w:rsidP="00CA0402"/>
        </w:tc>
        <w:tc>
          <w:tcPr>
            <w:tcW w:w="2860" w:type="dxa"/>
            <w:vAlign w:val="bottom"/>
          </w:tcPr>
          <w:p w14:paraId="4A64B916" w14:textId="77777777" w:rsidR="00425F0F" w:rsidRDefault="00425F0F" w:rsidP="00CA0402"/>
        </w:tc>
      </w:tr>
      <w:tr w:rsidR="00425F0F" w14:paraId="7A9B3E85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3F5BAC0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4340" w:type="dxa"/>
            <w:vAlign w:val="bottom"/>
          </w:tcPr>
          <w:p w14:paraId="250A0FF3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 (szám), ez a kulcs</w:t>
            </w:r>
          </w:p>
        </w:tc>
        <w:tc>
          <w:tcPr>
            <w:tcW w:w="2860" w:type="dxa"/>
            <w:vAlign w:val="bottom"/>
          </w:tcPr>
          <w:p w14:paraId="0E129999" w14:textId="77777777" w:rsidR="00425F0F" w:rsidRDefault="00425F0F" w:rsidP="00CA0402"/>
        </w:tc>
      </w:tr>
      <w:tr w:rsidR="00425F0F" w14:paraId="348048AD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30BA8082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DE0CF5E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neve (szöveg), minden érték egyedi; Budapestet is tartalmazza</w:t>
            </w:r>
          </w:p>
        </w:tc>
      </w:tr>
      <w:tr w:rsidR="00425F0F" w14:paraId="0208FC52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3870F4AF" w14:textId="77777777" w:rsidR="00425F0F" w:rsidRDefault="00425F0F" w:rsidP="00CA0402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varos</w:t>
            </w:r>
            <w:r>
              <w:t xml:space="preserve"> (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nev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megyeid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megyeszekhely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megyeijogu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60679D43" w14:textId="77777777" w:rsidR="00425F0F" w:rsidRDefault="00425F0F" w:rsidP="00CA0402"/>
        </w:tc>
      </w:tr>
      <w:tr w:rsidR="00425F0F" w14:paraId="18C72D77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DC47543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id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64D349E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rPr>
                <w:w w:val="99"/>
              </w:rPr>
              <w:t>A város azonosítója (szám), ez a kulcs; ide soroljuk a fővárosi kerületeket</w:t>
            </w:r>
          </w:p>
        </w:tc>
      </w:tr>
      <w:tr w:rsidR="00425F0F" w14:paraId="681D8CE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C27DC17" w14:textId="77777777" w:rsidR="00425F0F" w:rsidRDefault="00425F0F" w:rsidP="00CA0402"/>
        </w:tc>
        <w:tc>
          <w:tcPr>
            <w:tcW w:w="4340" w:type="dxa"/>
            <w:vAlign w:val="bottom"/>
          </w:tcPr>
          <w:p w14:paraId="1033182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is.</w:t>
            </w:r>
          </w:p>
        </w:tc>
        <w:tc>
          <w:tcPr>
            <w:tcW w:w="2860" w:type="dxa"/>
            <w:vAlign w:val="bottom"/>
          </w:tcPr>
          <w:p w14:paraId="13315F31" w14:textId="77777777" w:rsidR="00425F0F" w:rsidRDefault="00425F0F" w:rsidP="00CA0402"/>
        </w:tc>
      </w:tr>
      <w:tr w:rsidR="00425F0F" w14:paraId="530FD75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50B44DC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nev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30193B97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neve (szöveg); minden érték egyedi; Budapest esetén a kerület</w:t>
            </w:r>
          </w:p>
        </w:tc>
      </w:tr>
      <w:tr w:rsidR="00425F0F" w14:paraId="3EAA999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1C4E306" w14:textId="77777777" w:rsidR="00425F0F" w:rsidRDefault="00425F0F" w:rsidP="00CA0402"/>
        </w:tc>
        <w:tc>
          <w:tcPr>
            <w:tcW w:w="4340" w:type="dxa"/>
            <w:vAlign w:val="bottom"/>
          </w:tcPr>
          <w:p w14:paraId="19461C6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neve</w:t>
            </w:r>
          </w:p>
        </w:tc>
        <w:tc>
          <w:tcPr>
            <w:tcW w:w="2860" w:type="dxa"/>
            <w:vAlign w:val="bottom"/>
          </w:tcPr>
          <w:p w14:paraId="31BD1A66" w14:textId="77777777" w:rsidR="00425F0F" w:rsidRDefault="00425F0F" w:rsidP="00CA0402"/>
        </w:tc>
      </w:tr>
      <w:tr w:rsidR="00425F0F" w14:paraId="185BC8D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31D3FEB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megyeid</w:t>
            </w:r>
          </w:p>
        </w:tc>
        <w:tc>
          <w:tcPr>
            <w:tcW w:w="7180" w:type="dxa"/>
            <w:gridSpan w:val="2"/>
            <w:vAlign w:val="bottom"/>
          </w:tcPr>
          <w:p w14:paraId="2CDF94C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megye azonosítója, ahol a város található (szám); budapesti</w:t>
            </w:r>
          </w:p>
        </w:tc>
      </w:tr>
      <w:tr w:rsidR="00425F0F" w14:paraId="3A3C9D59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143500E8" w14:textId="77777777" w:rsidR="00425F0F" w:rsidRDefault="00425F0F" w:rsidP="00CA0402"/>
        </w:tc>
        <w:tc>
          <w:tcPr>
            <w:tcW w:w="4340" w:type="dxa"/>
            <w:vAlign w:val="bottom"/>
          </w:tcPr>
          <w:p w14:paraId="5070701D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kerületeknél ez Budapest azonosítója</w:t>
            </w:r>
          </w:p>
        </w:tc>
        <w:tc>
          <w:tcPr>
            <w:tcW w:w="2860" w:type="dxa"/>
            <w:vAlign w:val="bottom"/>
          </w:tcPr>
          <w:p w14:paraId="0489EC58" w14:textId="77777777" w:rsidR="00425F0F" w:rsidRDefault="00425F0F" w:rsidP="00CA0402"/>
        </w:tc>
      </w:tr>
      <w:tr w:rsidR="00425F0F" w14:paraId="3C8AA326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26D2DB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megyeszekhely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717F527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megyeszékhely besorolását adja (logikai); ha megyeszékhely,</w:t>
            </w:r>
          </w:p>
        </w:tc>
      </w:tr>
      <w:tr w:rsidR="00425F0F" w14:paraId="1B6685EA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DA1CA70" w14:textId="77777777" w:rsidR="00425F0F" w:rsidRDefault="00425F0F" w:rsidP="00CA0402"/>
        </w:tc>
        <w:tc>
          <w:tcPr>
            <w:tcW w:w="4340" w:type="dxa"/>
            <w:vAlign w:val="bottom"/>
          </w:tcPr>
          <w:p w14:paraId="32DFF82A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5540360D" w14:textId="77777777" w:rsidR="00425F0F" w:rsidRDefault="00425F0F" w:rsidP="00CA0402"/>
        </w:tc>
      </w:tr>
      <w:tr w:rsidR="00425F0F" w14:paraId="2AEC2A6D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472C18C8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megyeijogu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01BF8208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megyei jogú besorolását adja meg (logikai); ha megyei jogú,</w:t>
            </w:r>
          </w:p>
        </w:tc>
      </w:tr>
      <w:tr w:rsidR="00425F0F" w14:paraId="5003E495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41244FF2" w14:textId="77777777" w:rsidR="00425F0F" w:rsidRDefault="00425F0F" w:rsidP="00CA0402"/>
        </w:tc>
        <w:tc>
          <w:tcPr>
            <w:tcW w:w="4340" w:type="dxa"/>
            <w:vAlign w:val="bottom"/>
          </w:tcPr>
          <w:p w14:paraId="291BD82C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akkor értéke igaz</w:t>
            </w:r>
          </w:p>
        </w:tc>
        <w:tc>
          <w:tcPr>
            <w:tcW w:w="2860" w:type="dxa"/>
            <w:vAlign w:val="bottom"/>
          </w:tcPr>
          <w:p w14:paraId="2C40E0FC" w14:textId="77777777" w:rsidR="00425F0F" w:rsidRDefault="00425F0F" w:rsidP="00CA0402"/>
        </w:tc>
      </w:tr>
      <w:tr w:rsidR="00425F0F" w14:paraId="3D23D36B" w14:textId="77777777" w:rsidTr="00CA0402">
        <w:trPr>
          <w:trHeight w:val="396"/>
        </w:trPr>
        <w:tc>
          <w:tcPr>
            <w:tcW w:w="6220" w:type="dxa"/>
            <w:gridSpan w:val="2"/>
            <w:vAlign w:val="bottom"/>
          </w:tcPr>
          <w:p w14:paraId="40651B72" w14:textId="77777777" w:rsidR="00425F0F" w:rsidRDefault="00425F0F" w:rsidP="00CA0402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iCs/>
              </w:rPr>
              <w:t>lelekszam</w:t>
            </w:r>
            <w:proofErr w:type="spellEnd"/>
            <w:r>
              <w:t xml:space="preserve"> (</w:t>
            </w:r>
            <w:proofErr w:type="spellStart"/>
            <w:r>
              <w:rPr>
                <w:i/>
                <w:iCs/>
              </w:rPr>
              <w:t>varosid</w:t>
            </w:r>
            <w:proofErr w:type="spellEnd"/>
            <w:r>
              <w:t xml:space="preserve">, </w:t>
            </w:r>
            <w:proofErr w:type="spellStart"/>
            <w:r>
              <w:rPr>
                <w:i/>
                <w:iCs/>
              </w:rPr>
              <w:t>ev</w:t>
            </w:r>
            <w:proofErr w:type="spellEnd"/>
            <w:r>
              <w:t xml:space="preserve">, </w:t>
            </w:r>
            <w:r>
              <w:rPr>
                <w:i/>
                <w:iCs/>
              </w:rPr>
              <w:t>no</w:t>
            </w:r>
            <w:r>
              <w:t xml:space="preserve">, </w:t>
            </w:r>
            <w:proofErr w:type="spellStart"/>
            <w:r>
              <w:rPr>
                <w:i/>
                <w:iCs/>
              </w:rPr>
              <w:t>osszesen</w:t>
            </w:r>
            <w:proofErr w:type="spellEnd"/>
            <w:r>
              <w:t>)</w:t>
            </w:r>
          </w:p>
        </w:tc>
        <w:tc>
          <w:tcPr>
            <w:tcW w:w="2860" w:type="dxa"/>
            <w:vAlign w:val="bottom"/>
          </w:tcPr>
          <w:p w14:paraId="01DAACCD" w14:textId="77777777" w:rsidR="00425F0F" w:rsidRDefault="00425F0F" w:rsidP="00CA0402"/>
        </w:tc>
      </w:tr>
      <w:tr w:rsidR="00425F0F" w14:paraId="6321EA69" w14:textId="77777777" w:rsidTr="00CA0402">
        <w:trPr>
          <w:trHeight w:val="352"/>
        </w:trPr>
        <w:tc>
          <w:tcPr>
            <w:tcW w:w="1880" w:type="dxa"/>
            <w:vAlign w:val="bottom"/>
          </w:tcPr>
          <w:p w14:paraId="22728A64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varosid</w:t>
            </w:r>
            <w:proofErr w:type="spellEnd"/>
          </w:p>
        </w:tc>
        <w:tc>
          <w:tcPr>
            <w:tcW w:w="4340" w:type="dxa"/>
            <w:vAlign w:val="bottom"/>
          </w:tcPr>
          <w:p w14:paraId="1F33D2A1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 város azonosítója (szám), ez a kulcs</w:t>
            </w:r>
          </w:p>
        </w:tc>
        <w:tc>
          <w:tcPr>
            <w:tcW w:w="2860" w:type="dxa"/>
            <w:vAlign w:val="bottom"/>
          </w:tcPr>
          <w:p w14:paraId="22243C16" w14:textId="77777777" w:rsidR="00425F0F" w:rsidRDefault="00425F0F" w:rsidP="00CA0402"/>
        </w:tc>
      </w:tr>
      <w:tr w:rsidR="00425F0F" w14:paraId="44442710" w14:textId="77777777" w:rsidTr="00CA0402">
        <w:trPr>
          <w:trHeight w:val="276"/>
        </w:trPr>
        <w:tc>
          <w:tcPr>
            <w:tcW w:w="1880" w:type="dxa"/>
            <w:vAlign w:val="bottom"/>
          </w:tcPr>
          <w:p w14:paraId="272AB6DB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ev</w:t>
            </w:r>
            <w:proofErr w:type="spellEnd"/>
          </w:p>
        </w:tc>
        <w:tc>
          <w:tcPr>
            <w:tcW w:w="4340" w:type="dxa"/>
            <w:vAlign w:val="bottom"/>
          </w:tcPr>
          <w:p w14:paraId="2CB5BAF0" w14:textId="77777777" w:rsidR="00425F0F" w:rsidRDefault="00425F0F" w:rsidP="00CA0402">
            <w:pPr>
              <w:ind w:left="100"/>
              <w:rPr>
                <w:sz w:val="20"/>
                <w:szCs w:val="20"/>
              </w:rPr>
            </w:pPr>
            <w:r>
              <w:t>Az adatrögzítés éve (szám), ez a kulcs</w:t>
            </w:r>
          </w:p>
        </w:tc>
        <w:tc>
          <w:tcPr>
            <w:tcW w:w="2860" w:type="dxa"/>
            <w:vAlign w:val="bottom"/>
          </w:tcPr>
          <w:p w14:paraId="52D158B0" w14:textId="77777777" w:rsidR="00425F0F" w:rsidRDefault="00425F0F" w:rsidP="00CA0402"/>
        </w:tc>
      </w:tr>
      <w:tr w:rsidR="00425F0F" w14:paraId="75C9DF7D" w14:textId="77777777" w:rsidTr="00CA0402">
        <w:trPr>
          <w:trHeight w:val="275"/>
        </w:trPr>
        <w:tc>
          <w:tcPr>
            <w:tcW w:w="1880" w:type="dxa"/>
            <w:vAlign w:val="bottom"/>
          </w:tcPr>
          <w:p w14:paraId="059B6376" w14:textId="77777777" w:rsidR="00425F0F" w:rsidRDefault="00425F0F" w:rsidP="00CA0402">
            <w:pPr>
              <w:spacing w:line="274" w:lineRule="exact"/>
              <w:ind w:left="360"/>
              <w:rPr>
                <w:sz w:val="20"/>
                <w:szCs w:val="20"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180" w:type="dxa"/>
            <w:gridSpan w:val="2"/>
            <w:vAlign w:val="bottom"/>
          </w:tcPr>
          <w:p w14:paraId="354366C2" w14:textId="77777777" w:rsidR="00425F0F" w:rsidRDefault="00425F0F" w:rsidP="00CA0402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t>Adott városban adott évben a településen élő nők száma (szám)</w:t>
            </w:r>
          </w:p>
        </w:tc>
      </w:tr>
      <w:tr w:rsidR="00425F0F" w14:paraId="6EB93E97" w14:textId="77777777" w:rsidTr="00CA0402">
        <w:trPr>
          <w:trHeight w:val="320"/>
        </w:trPr>
        <w:tc>
          <w:tcPr>
            <w:tcW w:w="1880" w:type="dxa"/>
            <w:vAlign w:val="bottom"/>
          </w:tcPr>
          <w:p w14:paraId="5C8FB565" w14:textId="77777777" w:rsidR="00425F0F" w:rsidRDefault="00425F0F" w:rsidP="00CA0402">
            <w:pPr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i/>
                <w:iCs/>
              </w:rPr>
              <w:t>osszesen</w:t>
            </w:r>
            <w:proofErr w:type="spellEnd"/>
          </w:p>
        </w:tc>
        <w:tc>
          <w:tcPr>
            <w:tcW w:w="7180" w:type="dxa"/>
            <w:gridSpan w:val="2"/>
            <w:vAlign w:val="bottom"/>
          </w:tcPr>
          <w:p w14:paraId="102ECE9E" w14:textId="3B3A8582" w:rsidR="00425F0F" w:rsidRPr="00425F0F" w:rsidRDefault="00425F0F" w:rsidP="00425F0F">
            <w:pPr>
              <w:ind w:left="100"/>
            </w:pPr>
            <w:r>
              <w:t>Adott városban adott évben a településen élők száma (szám)</w:t>
            </w:r>
          </w:p>
        </w:tc>
      </w:tr>
    </w:tbl>
    <w:p w14:paraId="3105DD91" w14:textId="77777777" w:rsidR="00425F0F" w:rsidRDefault="00425F0F" w:rsidP="00494EA7">
      <w:pPr>
        <w:pStyle w:val="szdbra"/>
      </w:pPr>
    </w:p>
    <w:p w14:paraId="1AC12AD7" w14:textId="4F209BCD" w:rsidR="00494EA7" w:rsidRDefault="00F7043C" w:rsidP="00494EA7">
      <w:pPr>
        <w:pStyle w:val="szdbra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94169C" wp14:editId="35345848">
                <wp:simplePos x="0" y="0"/>
                <wp:positionH relativeFrom="column">
                  <wp:posOffset>4598670</wp:posOffset>
                </wp:positionH>
                <wp:positionV relativeFrom="paragraph">
                  <wp:posOffset>391795</wp:posOffset>
                </wp:positionV>
                <wp:extent cx="450850" cy="360680"/>
                <wp:effectExtent l="50165" t="10160" r="13335" b="5778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0850" cy="3606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82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2.1pt;margin-top:30.85pt;width:35.5pt;height:28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" strokecolor="red" strokeweight="1.5pt">
                <v:stroke endarrow="block"/>
              </v:shape>
            </w:pict>
          </mc:Fallback>
        </mc:AlternateContent>
      </w:r>
      <w:r w:rsidR="00425F0F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3DF2B00" wp14:editId="26B93ABD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215255" cy="1566545"/>
            <wp:effectExtent l="0" t="0" r="4445" b="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56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954807" w14:textId="52925BE2" w:rsidR="00494EA7" w:rsidRPr="00FE1039" w:rsidRDefault="00494EA7" w:rsidP="00494EA7">
      <w:pPr>
        <w:pStyle w:val="szdbracm"/>
      </w:pPr>
      <w:r>
        <w:t xml:space="preserve">1. ábra. </w:t>
      </w:r>
      <w:r w:rsidR="00425F0F">
        <w:t>A táblák adatkapcsolatai és megjelenítése</w:t>
      </w:r>
    </w:p>
    <w:p w14:paraId="22F5666A" w14:textId="5D33E6F3" w:rsidR="003156EC" w:rsidRDefault="00425F0F" w:rsidP="003156EC">
      <w:pPr>
        <w:pStyle w:val="szdcmsor1"/>
      </w:pPr>
      <w:bookmarkStart w:id="1" w:name="_Toc121083467"/>
      <w:r>
        <w:lastRenderedPageBreak/>
        <w:t>CRUD Alkalmazás</w:t>
      </w:r>
      <w:bookmarkEnd w:id="1"/>
    </w:p>
    <w:p w14:paraId="3B66B9B7" w14:textId="25040CEC" w:rsidR="0032423C" w:rsidRPr="0032423C" w:rsidRDefault="00425F0F" w:rsidP="008C3D48">
      <w:pPr>
        <w:pStyle w:val="szdcmsor2"/>
      </w:pPr>
      <w:bookmarkStart w:id="2" w:name="_Toc121083468"/>
      <w:r>
        <w:t>A feladat leírása</w:t>
      </w:r>
      <w:bookmarkEnd w:id="2"/>
    </w:p>
    <w:p w14:paraId="21EAB845" w14:textId="477B5A1E" w:rsidR="00425F0F" w:rsidRDefault="00425F0F" w:rsidP="00425F0F">
      <w:pPr>
        <w:pStyle w:val="szdszveg"/>
      </w:pPr>
      <w:r w:rsidRPr="002C566C">
        <w:rPr>
          <w:b/>
          <w:bCs/>
        </w:rPr>
        <w:t>Adatbázis menü</w:t>
      </w:r>
      <w:r>
        <w:t>: egy CRUD alkalmazás a választott adatbázissal</w:t>
      </w:r>
      <w:r>
        <w:tab/>
      </w:r>
      <w:r>
        <w:tab/>
        <w:t>(5 pont)</w:t>
      </w:r>
    </w:p>
    <w:p w14:paraId="44ABFD5E" w14:textId="77777777" w:rsidR="00425F0F" w:rsidRDefault="00425F0F" w:rsidP="00425F0F">
      <w:pPr>
        <w:pStyle w:val="szdszveg"/>
      </w:pPr>
      <w:r w:rsidRPr="002C566C">
        <w:rPr>
          <w:b/>
          <w:bCs/>
        </w:rPr>
        <w:t>Olvas almenü:</w:t>
      </w:r>
      <w:r>
        <w:t xml:space="preserve"> </w:t>
      </w:r>
      <w:proofErr w:type="spellStart"/>
      <w:r>
        <w:t>Megjeleníi</w:t>
      </w:r>
      <w:proofErr w:type="spellEnd"/>
      <w:r>
        <w:t xml:space="preserve"> az adatbázis adatait egy táblázatban. Az adatbázis legalább 3 táblájának adatait használja fel. Ha túl sok adatot tartalmaz az adatbázis, akkor elég csak egy részét megjeleníteni.</w:t>
      </w:r>
    </w:p>
    <w:p w14:paraId="1523D1DF" w14:textId="623D0989" w:rsidR="00425F0F" w:rsidRDefault="00425F0F" w:rsidP="00425F0F">
      <w:pPr>
        <w:pStyle w:val="szdszveg"/>
      </w:pPr>
      <w:r w:rsidRPr="002C566C">
        <w:rPr>
          <w:b/>
          <w:bCs/>
        </w:rPr>
        <w:t>Olvas2 almenü:</w:t>
      </w:r>
      <w:r>
        <w:t xml:space="preserve"> Hasonló</w:t>
      </w:r>
      <w:r w:rsidR="002C566C">
        <w:t>,</w:t>
      </w:r>
      <w:r>
        <w:t xml:space="preserve"> mint az előző, de az oldalon először jelenjen meg egy Űrlap, aminek segítségével tud szűrni az adatbázis adataira. Az űrlapon használja a következő elemeket: szöveges beviteli mező, lenyíló lista, </w:t>
      </w:r>
      <w:proofErr w:type="spellStart"/>
      <w:r>
        <w:t>radio</w:t>
      </w:r>
      <w:proofErr w:type="spellEnd"/>
      <w:r>
        <w:t xml:space="preserve"> gomb, jelölőnégyzet.</w:t>
      </w:r>
    </w:p>
    <w:p w14:paraId="1A371FDF" w14:textId="77777777" w:rsidR="00425F0F" w:rsidRDefault="00425F0F" w:rsidP="00425F0F">
      <w:pPr>
        <w:pStyle w:val="szdszveg"/>
      </w:pPr>
      <w:r w:rsidRPr="002C566C">
        <w:rPr>
          <w:b/>
          <w:bCs/>
        </w:rPr>
        <w:t>Ír almenü:</w:t>
      </w:r>
      <w:r>
        <w:t xml:space="preserve"> Az oldalon jelenjen meg egy űrlap, aminek segítségével új rekordot tud hozzáfűzni az adatbázis egyik táblájához.</w:t>
      </w:r>
    </w:p>
    <w:p w14:paraId="4FCE68E8" w14:textId="77777777" w:rsidR="00425F0F" w:rsidRDefault="00425F0F" w:rsidP="00425F0F">
      <w:pPr>
        <w:pStyle w:val="szdszveg"/>
      </w:pPr>
      <w:r w:rsidRPr="002C566C">
        <w:rPr>
          <w:b/>
          <w:bCs/>
        </w:rPr>
        <w:t>Módosít almenü:</w:t>
      </w:r>
      <w:r>
        <w:t xml:space="preserve"> Az oldalon jelenjen meg egy űrlap, aminek segítségével egy már meglévő rekordot tud módosítani az adatbázis egyik táblájánál. A rekord azonosítója lenyíló listából legyen választható.</w:t>
      </w:r>
    </w:p>
    <w:p w14:paraId="6EEF66B6" w14:textId="3C9B5D47" w:rsidR="00A33C17" w:rsidRDefault="00425F0F" w:rsidP="00425F0F">
      <w:pPr>
        <w:pStyle w:val="szdszveg"/>
      </w:pPr>
      <w:r w:rsidRPr="002C566C">
        <w:rPr>
          <w:b/>
          <w:bCs/>
        </w:rPr>
        <w:t>Töröl almenü:</w:t>
      </w:r>
      <w:r>
        <w:t xml:space="preserve"> Az egyik tábla egy rekordjának törléséhez. A rekord azonosítója lenyíló listából legyen választható.</w:t>
      </w:r>
      <w:r w:rsidR="00A33C17">
        <w:t xml:space="preserve"> </w:t>
      </w:r>
    </w:p>
    <w:p w14:paraId="0AD16C64" w14:textId="02A1DF76" w:rsidR="00A12C1B" w:rsidRDefault="002C566C" w:rsidP="00A12C1B">
      <w:pPr>
        <w:pStyle w:val="szdcmsor2"/>
      </w:pPr>
      <w:bookmarkStart w:id="3" w:name="_Toc121083469"/>
      <w:r>
        <w:t>Látványtervek a projekthez</w:t>
      </w:r>
      <w:bookmarkEnd w:id="3"/>
    </w:p>
    <w:p w14:paraId="170661C0" w14:textId="3370A77E" w:rsidR="002C566C" w:rsidRDefault="002C566C" w:rsidP="002C566C">
      <w:pPr>
        <w:pStyle w:val="szdszveg"/>
      </w:pPr>
      <w:r>
        <w:rPr>
          <w:noProof/>
        </w:rPr>
        <w:drawing>
          <wp:inline distT="0" distB="0" distL="0" distR="0" wp14:anchorId="3A6E7598" wp14:editId="046941B8">
            <wp:extent cx="5579110" cy="2710815"/>
            <wp:effectExtent l="152400" t="152400" r="231140" b="2228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71081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3FB6A" w14:textId="6F00F951" w:rsidR="00BC1B7C" w:rsidRDefault="002C566C" w:rsidP="00BC1B7C">
      <w:pPr>
        <w:pStyle w:val="szdszveg"/>
        <w:ind w:firstLine="426"/>
        <w:rPr>
          <w:noProof/>
        </w:rPr>
      </w:pPr>
      <w:r>
        <w:rPr>
          <w:noProof/>
        </w:rPr>
        <w:lastRenderedPageBreak/>
        <w:drawing>
          <wp:inline distT="0" distB="0" distL="0" distR="0" wp14:anchorId="4CB9318E" wp14:editId="1F2D6EAB">
            <wp:extent cx="5193695" cy="2520000"/>
            <wp:effectExtent l="152400" t="152400" r="235585" b="223520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95" cy="252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97E8E" w14:textId="01B76214" w:rsidR="00BC1B7C" w:rsidRPr="00BC1B7C" w:rsidRDefault="00BC1B7C" w:rsidP="00BC1B7C">
      <w:pPr>
        <w:pStyle w:val="szdszveg"/>
        <w:ind w:left="142" w:firstLine="851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3A3CEE" wp14:editId="37EF2CF9">
            <wp:simplePos x="0" y="0"/>
            <wp:positionH relativeFrom="column">
              <wp:posOffset>403761</wp:posOffset>
            </wp:positionH>
            <wp:positionV relativeFrom="paragraph">
              <wp:posOffset>377124</wp:posOffset>
            </wp:positionV>
            <wp:extent cx="5145415" cy="2520000"/>
            <wp:effectExtent l="152400" t="152400" r="226695" b="22352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15" cy="2520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9B916" w14:textId="0822AFCD" w:rsidR="00BC1B7C" w:rsidRDefault="00BC1B7C" w:rsidP="00D428D1">
      <w:pPr>
        <w:pStyle w:val="szdcmsor1"/>
        <w:jc w:val="both"/>
      </w:pPr>
      <w:bookmarkStart w:id="4" w:name="_Toc121083470"/>
      <w:proofErr w:type="spellStart"/>
      <w:r>
        <w:lastRenderedPageBreak/>
        <w:t>RestFul</w:t>
      </w:r>
      <w:proofErr w:type="spellEnd"/>
      <w:r>
        <w:t xml:space="preserve"> kliens Alkalmazás</w:t>
      </w:r>
      <w:bookmarkEnd w:id="4"/>
    </w:p>
    <w:p w14:paraId="095ADB19" w14:textId="49C19AF2" w:rsidR="00FE1039" w:rsidRDefault="00BC1B7C" w:rsidP="00D428D1">
      <w:pPr>
        <w:pStyle w:val="szdcmsor2"/>
        <w:jc w:val="both"/>
      </w:pPr>
      <w:bookmarkStart w:id="5" w:name="_Toc121083471"/>
      <w:r>
        <w:t>A feladat leírása</w:t>
      </w:r>
      <w:bookmarkEnd w:id="5"/>
    </w:p>
    <w:p w14:paraId="7CA187FE" w14:textId="0F98D0D8" w:rsidR="00BC1B7C" w:rsidRDefault="00BC1B7C" w:rsidP="00D428D1">
      <w:pPr>
        <w:pStyle w:val="szdszveg"/>
      </w:pPr>
      <w:r w:rsidRPr="00BC1B7C">
        <w:rPr>
          <w:b/>
          <w:bCs/>
        </w:rPr>
        <w:t>Rest1 menü:</w:t>
      </w:r>
      <w:r>
        <w:t xml:space="preserve"> Készítsen egy </w:t>
      </w:r>
      <w:proofErr w:type="spellStart"/>
      <w:r>
        <w:t>Restful</w:t>
      </w:r>
      <w:proofErr w:type="spellEnd"/>
      <w:r>
        <w:t xml:space="preserve"> klienst az eladáson bemutatott </w:t>
      </w:r>
      <w:r>
        <w:tab/>
      </w:r>
      <w:r>
        <w:tab/>
        <w:t>(5 pont)</w:t>
      </w:r>
    </w:p>
    <w:p w14:paraId="23621CCB" w14:textId="2A150D76" w:rsidR="00BC1B7C" w:rsidRDefault="00BC1B7C" w:rsidP="00D428D1">
      <w:pPr>
        <w:pStyle w:val="szdszveg"/>
      </w:pPr>
      <w:r>
        <w:t xml:space="preserve">https://gorest.co.in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  <w:r w:rsidR="00253B0F">
        <w:br/>
      </w:r>
      <w:r w:rsidR="00253B0F">
        <w:br/>
      </w:r>
      <w:r w:rsidR="00253B0F" w:rsidRPr="00253B0F">
        <w:drawing>
          <wp:inline distT="0" distB="0" distL="0" distR="0" wp14:anchorId="04B22709" wp14:editId="02757760">
            <wp:extent cx="5579110" cy="3226435"/>
            <wp:effectExtent l="152400" t="152400" r="231140" b="2216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2264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41597" w14:textId="2ACE4C44" w:rsidR="00D428D1" w:rsidRPr="00D428D1" w:rsidRDefault="00D428D1" w:rsidP="00D428D1">
      <w:pPr>
        <w:pStyle w:val="szdcmsor2"/>
        <w:jc w:val="both"/>
      </w:pPr>
      <w:bookmarkStart w:id="6" w:name="_Toc121083472"/>
      <w:r>
        <w:t>A kód dokumentálva</w:t>
      </w:r>
      <w:bookmarkEnd w:id="6"/>
    </w:p>
    <w:p w14:paraId="197474F6" w14:textId="47509190" w:rsidR="00D428D1" w:rsidRPr="008A409B" w:rsidRDefault="00D428D1" w:rsidP="008A409B">
      <w:pPr>
        <w:pStyle w:val="szdbra"/>
        <w:jc w:val="left"/>
        <w:rPr>
          <w:lang w:eastAsia="hu-HU"/>
        </w:rPr>
      </w:pPr>
      <w:r w:rsidRPr="00D428D1">
        <w:rPr>
          <w:color w:val="CC7832"/>
          <w:lang w:eastAsia="hu-HU"/>
        </w:rPr>
        <w:t xml:space="preserve">import </w:t>
      </w:r>
      <w:proofErr w:type="spellStart"/>
      <w:r w:rsidRPr="00D428D1">
        <w:rPr>
          <w:lang w:eastAsia="hu-HU"/>
        </w:rPr>
        <w:t>javax.net.ssl.HttpsURLConnection</w:t>
      </w:r>
      <w:proofErr w:type="spellEnd"/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import </w:t>
      </w:r>
      <w:r w:rsidRPr="00D428D1">
        <w:rPr>
          <w:lang w:eastAsia="hu-HU"/>
        </w:rPr>
        <w:t>java.io.*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import </w:t>
      </w:r>
      <w:r w:rsidRPr="00D428D1">
        <w:rPr>
          <w:lang w:eastAsia="hu-HU"/>
        </w:rPr>
        <w:t>java.net.URL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</w:r>
      <w:r w:rsidRPr="00D428D1">
        <w:rPr>
          <w:color w:val="CC7832"/>
          <w:lang w:eastAsia="hu-HU"/>
        </w:rPr>
        <w:br/>
      </w:r>
      <w:proofErr w:type="spellStart"/>
      <w:r w:rsidRPr="00D428D1">
        <w:rPr>
          <w:color w:val="CC7832"/>
          <w:lang w:eastAsia="hu-HU"/>
        </w:rPr>
        <w:t>public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class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RestKliens</w:t>
      </w:r>
      <w:proofErr w:type="spellEnd"/>
      <w:r w:rsidRPr="00D428D1">
        <w:rPr>
          <w:lang w:eastAsia="hu-HU"/>
        </w:rPr>
        <w:t xml:space="preserve"> {</w:t>
      </w:r>
      <w:r w:rsidRPr="00D428D1">
        <w:rPr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i/>
          <w:iCs/>
          <w:color w:val="9876AA"/>
          <w:lang w:eastAsia="hu-HU"/>
        </w:rPr>
        <w:t>token</w:t>
      </w:r>
      <w:proofErr w:type="spellEnd"/>
      <w:r w:rsidRPr="00D428D1">
        <w:rPr>
          <w:i/>
          <w:iCs/>
          <w:color w:val="9876AA"/>
          <w:lang w:eastAsia="hu-HU"/>
        </w:rPr>
        <w:t xml:space="preserve"> </w:t>
      </w:r>
      <w:r w:rsidRPr="00D428D1">
        <w:rPr>
          <w:lang w:eastAsia="hu-HU"/>
        </w:rPr>
        <w:t xml:space="preserve">= </w:t>
      </w:r>
      <w:r w:rsidRPr="00D428D1">
        <w:rPr>
          <w:color w:val="6A8759"/>
          <w:lang w:eastAsia="hu-HU"/>
        </w:rPr>
        <w:t>"526b08bfb1b072683fdf288a758e007e6c5155e694d4aae17f4da50a54f33e15"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HttpsURLConnection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proofErr w:type="spellEnd"/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segéd1</w:t>
      </w:r>
      <w:r w:rsidRPr="00D428D1">
        <w:rPr>
          <w:lang w:eastAsia="hu-HU"/>
        </w:rPr>
        <w:t>(){</w:t>
      </w:r>
      <w:r w:rsidRPr="00D428D1">
        <w:rPr>
          <w:lang w:eastAsia="hu-HU"/>
        </w:rPr>
        <w:br/>
      </w:r>
      <w:r w:rsidRPr="00D428D1">
        <w:rPr>
          <w:lang w:eastAsia="hu-HU"/>
        </w:rPr>
        <w:lastRenderedPageBreak/>
        <w:t xml:space="preserve">     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Setting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Header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Parameters</w:t>
      </w:r>
      <w:proofErr w:type="spellEnd"/>
      <w:r w:rsidRPr="00D428D1">
        <w:rPr>
          <w:color w:val="808080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.setRequestProperty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Content-Type</w:t>
      </w:r>
      <w:proofErr w:type="spellEnd"/>
      <w:r w:rsidRPr="00D428D1">
        <w:rPr>
          <w:color w:val="6A8759"/>
          <w:lang w:eastAsia="hu-HU"/>
        </w:rPr>
        <w:t>"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application</w:t>
      </w:r>
      <w:proofErr w:type="spellEnd"/>
      <w:r w:rsidRPr="00D428D1">
        <w:rPr>
          <w:color w:val="6A8759"/>
          <w:lang w:eastAsia="hu-HU"/>
        </w:rPr>
        <w:t>/</w:t>
      </w:r>
      <w:proofErr w:type="spellStart"/>
      <w:r w:rsidRPr="00D428D1">
        <w:rPr>
          <w:color w:val="6A8759"/>
          <w:lang w:eastAsia="hu-HU"/>
        </w:rPr>
        <w:t>json</w:t>
      </w:r>
      <w:proofErr w:type="spellEnd"/>
      <w:r w:rsidRPr="00D428D1">
        <w:rPr>
          <w:color w:val="6A8759"/>
          <w:lang w:eastAsia="hu-HU"/>
        </w:rPr>
        <w:t>"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.setRequestProperty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Authorization</w:t>
      </w:r>
      <w:proofErr w:type="spellEnd"/>
      <w:r w:rsidRPr="00D428D1">
        <w:rPr>
          <w:color w:val="6A8759"/>
          <w:lang w:eastAsia="hu-HU"/>
        </w:rPr>
        <w:t>"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Bearer</w:t>
      </w:r>
      <w:proofErr w:type="spellEnd"/>
      <w:r w:rsidRPr="00D428D1">
        <w:rPr>
          <w:color w:val="6A8759"/>
          <w:lang w:eastAsia="hu-HU"/>
        </w:rPr>
        <w:t xml:space="preserve"> " </w:t>
      </w:r>
      <w:r w:rsidRPr="00D428D1">
        <w:rPr>
          <w:lang w:eastAsia="hu-HU"/>
        </w:rPr>
        <w:t xml:space="preserve">+ </w:t>
      </w:r>
      <w:proofErr w:type="spellStart"/>
      <w:r w:rsidRPr="00D428D1">
        <w:rPr>
          <w:i/>
          <w:iCs/>
          <w:color w:val="9876AA"/>
          <w:lang w:eastAsia="hu-HU"/>
        </w:rPr>
        <w:t>token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.setUseCaches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false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.setDoOutput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true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segéd2</w:t>
      </w:r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params) </w:t>
      </w:r>
      <w:proofErr w:type="spellStart"/>
      <w:r w:rsidRPr="00D428D1">
        <w:rPr>
          <w:color w:val="CC7832"/>
          <w:lang w:eastAsia="hu-HU"/>
        </w:rPr>
        <w:t>throws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IOException</w:t>
      </w:r>
      <w:proofErr w:type="spellEnd"/>
      <w:r w:rsidRPr="00D428D1">
        <w:rPr>
          <w:lang w:eastAsia="hu-HU"/>
        </w:rPr>
        <w:t xml:space="preserve"> {</w:t>
      </w:r>
      <w:r w:rsidRPr="00D428D1">
        <w:rPr>
          <w:lang w:eastAsia="hu-HU"/>
        </w:rPr>
        <w:br/>
        <w:t xml:space="preserve">        </w:t>
      </w:r>
      <w:proofErr w:type="spellStart"/>
      <w:r w:rsidRPr="00D428D1">
        <w:rPr>
          <w:lang w:eastAsia="hu-HU"/>
        </w:rPr>
        <w:t>BufferedWriter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lang w:eastAsia="hu-HU"/>
        </w:rPr>
        <w:t>wr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BufferedWriter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OutputStreamWriter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.getOutputStream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 xml:space="preserve">, </w:t>
      </w:r>
      <w:r w:rsidRPr="00D428D1">
        <w:rPr>
          <w:color w:val="6A8759"/>
          <w:lang w:eastAsia="hu-HU"/>
        </w:rPr>
        <w:t>"UTF-8"</w:t>
      </w:r>
      <w:r w:rsidRPr="00D428D1">
        <w:rPr>
          <w:lang w:eastAsia="hu-HU"/>
        </w:rPr>
        <w:t>))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lang w:eastAsia="hu-HU"/>
        </w:rPr>
        <w:t>wr.write</w:t>
      </w:r>
      <w:proofErr w:type="spellEnd"/>
      <w:r w:rsidRPr="00D428D1">
        <w:rPr>
          <w:lang w:eastAsia="hu-HU"/>
        </w:rPr>
        <w:t>(params)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lang w:eastAsia="hu-HU"/>
        </w:rPr>
        <w:t>wr.close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.connect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segéd3</w:t>
      </w:r>
      <w:r w:rsidRPr="00D428D1">
        <w:rPr>
          <w:lang w:eastAsia="hu-HU"/>
        </w:rPr>
        <w:t>(</w:t>
      </w:r>
      <w:r w:rsidRPr="00D428D1">
        <w:rPr>
          <w:color w:val="CC7832"/>
          <w:lang w:eastAsia="hu-HU"/>
        </w:rPr>
        <w:t xml:space="preserve">int </w:t>
      </w:r>
      <w:proofErr w:type="spellStart"/>
      <w:r w:rsidRPr="00D428D1">
        <w:rPr>
          <w:lang w:eastAsia="hu-HU"/>
        </w:rPr>
        <w:t>code</w:t>
      </w:r>
      <w:proofErr w:type="spellEnd"/>
      <w:r w:rsidRPr="00D428D1">
        <w:rPr>
          <w:lang w:eastAsia="hu-HU"/>
        </w:rPr>
        <w:t xml:space="preserve">) </w:t>
      </w:r>
      <w:proofErr w:type="spellStart"/>
      <w:r w:rsidRPr="00D428D1">
        <w:rPr>
          <w:color w:val="CC7832"/>
          <w:lang w:eastAsia="hu-HU"/>
        </w:rPr>
        <w:t>throws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IOException</w:t>
      </w:r>
      <w:proofErr w:type="spellEnd"/>
      <w:r w:rsidRPr="00D428D1">
        <w:rPr>
          <w:lang w:eastAsia="hu-HU"/>
        </w:rPr>
        <w:t xml:space="preserve"> {</w:t>
      </w:r>
      <w:r w:rsidRPr="00D428D1">
        <w:rPr>
          <w:lang w:eastAsia="hu-HU"/>
        </w:rPr>
        <w:br/>
        <w:t xml:space="preserve">        </w:t>
      </w:r>
      <w:r w:rsidRPr="00D428D1">
        <w:rPr>
          <w:color w:val="CC7832"/>
          <w:lang w:eastAsia="hu-HU"/>
        </w:rPr>
        <w:t xml:space="preserve">int </w:t>
      </w:r>
      <w:proofErr w:type="spellStart"/>
      <w:r w:rsidRPr="00D428D1">
        <w:rPr>
          <w:lang w:eastAsia="hu-HU"/>
        </w:rPr>
        <w:t>statusCode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.getResponseCode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 xml:space="preserve">;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Getting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response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code</w:t>
      </w:r>
      <w:proofErr w:type="spellEnd"/>
      <w:r w:rsidRPr="00D428D1">
        <w:rPr>
          <w:color w:val="808080"/>
          <w:lang w:eastAsia="hu-HU"/>
        </w:rPr>
        <w:br/>
        <w:t xml:space="preserve">        </w:t>
      </w:r>
      <w:proofErr w:type="spellStart"/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</w:t>
      </w:r>
      <w:proofErr w:type="spellStart"/>
      <w:r w:rsidRPr="00D428D1">
        <w:rPr>
          <w:color w:val="6A8759"/>
          <w:lang w:eastAsia="hu-HU"/>
        </w:rPr>
        <w:t>statusCode</w:t>
      </w:r>
      <w:proofErr w:type="spellEnd"/>
      <w:r w:rsidRPr="00D428D1">
        <w:rPr>
          <w:color w:val="6A8759"/>
          <w:lang w:eastAsia="hu-HU"/>
        </w:rPr>
        <w:t>: "</w:t>
      </w:r>
      <w:r w:rsidRPr="00D428D1">
        <w:rPr>
          <w:lang w:eastAsia="hu-HU"/>
        </w:rPr>
        <w:t>+</w:t>
      </w:r>
      <w:proofErr w:type="spellStart"/>
      <w:r w:rsidRPr="00D428D1">
        <w:rPr>
          <w:lang w:eastAsia="hu-HU"/>
        </w:rPr>
        <w:t>statusCode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proofErr w:type="spellStart"/>
      <w:r w:rsidRPr="00D428D1">
        <w:rPr>
          <w:color w:val="CC7832"/>
          <w:lang w:eastAsia="hu-HU"/>
        </w:rPr>
        <w:t>if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statusCode</w:t>
      </w:r>
      <w:proofErr w:type="spellEnd"/>
      <w:r w:rsidRPr="00D428D1">
        <w:rPr>
          <w:lang w:eastAsia="hu-HU"/>
        </w:rPr>
        <w:t xml:space="preserve"> == </w:t>
      </w:r>
      <w:proofErr w:type="spellStart"/>
      <w:r w:rsidRPr="00D428D1">
        <w:rPr>
          <w:lang w:eastAsia="hu-HU"/>
        </w:rPr>
        <w:t>code</w:t>
      </w:r>
      <w:proofErr w:type="spellEnd"/>
      <w:r w:rsidRPr="00D428D1">
        <w:rPr>
          <w:lang w:eastAsia="hu-HU"/>
        </w:rPr>
        <w:t xml:space="preserve">) {  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If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responseCode</w:t>
      </w:r>
      <w:proofErr w:type="spellEnd"/>
      <w:r w:rsidRPr="00D428D1">
        <w:rPr>
          <w:color w:val="808080"/>
          <w:lang w:eastAsia="hu-HU"/>
        </w:rPr>
        <w:t xml:space="preserve"> is </w:t>
      </w:r>
      <w:proofErr w:type="spellStart"/>
      <w:r w:rsidRPr="00D428D1">
        <w:rPr>
          <w:color w:val="808080"/>
          <w:lang w:eastAsia="hu-HU"/>
        </w:rPr>
        <w:t>code</w:t>
      </w:r>
      <w:proofErr w:type="spellEnd"/>
      <w:r w:rsidRPr="00D428D1">
        <w:rPr>
          <w:color w:val="808080"/>
          <w:lang w:eastAsia="hu-HU"/>
        </w:rPr>
        <w:t xml:space="preserve">, </w:t>
      </w:r>
      <w:proofErr w:type="spellStart"/>
      <w:r w:rsidRPr="00D428D1">
        <w:rPr>
          <w:color w:val="808080"/>
          <w:lang w:eastAsia="hu-HU"/>
        </w:rPr>
        <w:t>data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fetch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successful</w:t>
      </w:r>
      <w:proofErr w:type="spellEnd"/>
      <w:r w:rsidRPr="00D428D1">
        <w:rPr>
          <w:color w:val="808080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BufferedReader</w:t>
      </w:r>
      <w:proofErr w:type="spellEnd"/>
      <w:r w:rsidRPr="00D428D1">
        <w:rPr>
          <w:lang w:eastAsia="hu-HU"/>
        </w:rPr>
        <w:t xml:space="preserve"> in = 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BufferedReader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InputStreamReader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.getInputStream</w:t>
      </w:r>
      <w:proofErr w:type="spellEnd"/>
      <w:r w:rsidRPr="00D428D1">
        <w:rPr>
          <w:lang w:eastAsia="hu-HU"/>
        </w:rPr>
        <w:t>()))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StringBuffer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lang w:eastAsia="hu-HU"/>
        </w:rPr>
        <w:t>jsonResponseData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color w:val="CC7832"/>
          <w:lang w:eastAsia="hu-HU"/>
        </w:rPr>
        <w:t>new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StringBuffer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</w:t>
      </w:r>
      <w:proofErr w:type="spellStart"/>
      <w:r w:rsidRPr="00D428D1">
        <w:rPr>
          <w:lang w:eastAsia="hu-HU"/>
        </w:rPr>
        <w:t>readLine</w:t>
      </w:r>
      <w:proofErr w:type="spellEnd"/>
      <w:r w:rsidRPr="00D428D1">
        <w:rPr>
          <w:lang w:eastAsia="hu-HU"/>
        </w:rPr>
        <w:t xml:space="preserve"> = </w:t>
      </w:r>
      <w:r w:rsidRPr="00D428D1">
        <w:rPr>
          <w:color w:val="CC7832"/>
          <w:lang w:eastAsia="hu-HU"/>
        </w:rPr>
        <w:t>null;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color w:val="CC7832"/>
          <w:lang w:eastAsia="hu-HU"/>
        </w:rPr>
        <w:t>while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lang w:eastAsia="hu-HU"/>
        </w:rPr>
        <w:t>((</w:t>
      </w:r>
      <w:proofErr w:type="spellStart"/>
      <w:r w:rsidRPr="00D428D1">
        <w:rPr>
          <w:lang w:eastAsia="hu-HU"/>
        </w:rPr>
        <w:t>readLine</w:t>
      </w:r>
      <w:proofErr w:type="spellEnd"/>
      <w:r w:rsidRPr="00D428D1">
        <w:rPr>
          <w:lang w:eastAsia="hu-HU"/>
        </w:rPr>
        <w:t xml:space="preserve"> = </w:t>
      </w:r>
      <w:proofErr w:type="spellStart"/>
      <w:r w:rsidRPr="00D428D1">
        <w:rPr>
          <w:lang w:eastAsia="hu-HU"/>
        </w:rPr>
        <w:t>in.readLine</w:t>
      </w:r>
      <w:proofErr w:type="spellEnd"/>
      <w:r w:rsidRPr="00D428D1">
        <w:rPr>
          <w:lang w:eastAsia="hu-HU"/>
        </w:rPr>
        <w:t xml:space="preserve">()) != </w:t>
      </w:r>
      <w:r w:rsidRPr="00D428D1">
        <w:rPr>
          <w:color w:val="CC7832"/>
          <w:lang w:eastAsia="hu-HU"/>
        </w:rPr>
        <w:t>null</w:t>
      </w:r>
      <w:r w:rsidRPr="00D428D1">
        <w:rPr>
          <w:lang w:eastAsia="hu-HU"/>
        </w:rPr>
        <w:t xml:space="preserve">) 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Append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response</w:t>
      </w:r>
      <w:proofErr w:type="spellEnd"/>
      <w:r w:rsidRPr="00D428D1">
        <w:rPr>
          <w:color w:val="808080"/>
          <w:lang w:eastAsia="hu-HU"/>
        </w:rPr>
        <w:t xml:space="preserve"> line </w:t>
      </w:r>
      <w:proofErr w:type="spellStart"/>
      <w:r w:rsidRPr="00D428D1">
        <w:rPr>
          <w:color w:val="808080"/>
          <w:lang w:eastAsia="hu-HU"/>
        </w:rPr>
        <w:t>by</w:t>
      </w:r>
      <w:proofErr w:type="spellEnd"/>
      <w:r w:rsidRPr="00D428D1">
        <w:rPr>
          <w:color w:val="808080"/>
          <w:lang w:eastAsia="hu-HU"/>
        </w:rPr>
        <w:t xml:space="preserve"> line</w:t>
      </w:r>
      <w:r w:rsidRPr="00D428D1">
        <w:rPr>
          <w:color w:val="808080"/>
          <w:lang w:eastAsia="hu-HU"/>
        </w:rPr>
        <w:br/>
        <w:t xml:space="preserve">                </w:t>
      </w:r>
      <w:proofErr w:type="spellStart"/>
      <w:r w:rsidRPr="00D428D1">
        <w:rPr>
          <w:lang w:eastAsia="hu-HU"/>
        </w:rPr>
        <w:t>jsonResponseData.append</w:t>
      </w:r>
      <w:proofErr w:type="spellEnd"/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readLine</w:t>
      </w:r>
      <w:proofErr w:type="spellEnd"/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in.close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 xml:space="preserve">"List of </w:t>
      </w:r>
      <w:proofErr w:type="spellStart"/>
      <w:r w:rsidRPr="00D428D1">
        <w:rPr>
          <w:color w:val="6A8759"/>
          <w:lang w:eastAsia="hu-HU"/>
        </w:rPr>
        <w:t>users</w:t>
      </w:r>
      <w:proofErr w:type="spellEnd"/>
      <w:r w:rsidRPr="00D428D1">
        <w:rPr>
          <w:color w:val="6A8759"/>
          <w:lang w:eastAsia="hu-HU"/>
        </w:rPr>
        <w:t xml:space="preserve">: " </w:t>
      </w:r>
      <w:r w:rsidRPr="00D428D1">
        <w:rPr>
          <w:lang w:eastAsia="hu-HU"/>
        </w:rPr>
        <w:t xml:space="preserve">+ </w:t>
      </w:r>
      <w:proofErr w:type="spellStart"/>
      <w:r w:rsidRPr="00D428D1">
        <w:rPr>
          <w:lang w:eastAsia="hu-HU"/>
        </w:rPr>
        <w:t>jsonResponseData.toString</w:t>
      </w:r>
      <w:proofErr w:type="spellEnd"/>
      <w:r w:rsidRPr="00D428D1">
        <w:rPr>
          <w:lang w:eastAsia="hu-HU"/>
        </w:rPr>
        <w:t>())</w:t>
      </w:r>
      <w:r w:rsidRPr="00D428D1">
        <w:rPr>
          <w:color w:val="CC7832"/>
          <w:lang w:eastAsia="hu-HU"/>
        </w:rPr>
        <w:t xml:space="preserve">;    </w:t>
      </w:r>
      <w:r w:rsidRPr="00D428D1">
        <w:rPr>
          <w:color w:val="808080"/>
          <w:lang w:eastAsia="hu-HU"/>
        </w:rPr>
        <w:t xml:space="preserve">// Print </w:t>
      </w:r>
      <w:proofErr w:type="spellStart"/>
      <w:r w:rsidRPr="00D428D1">
        <w:rPr>
          <w:color w:val="808080"/>
          <w:lang w:eastAsia="hu-HU"/>
        </w:rPr>
        <w:t>result</w:t>
      </w:r>
      <w:proofErr w:type="spellEnd"/>
      <w:r w:rsidRPr="00D428D1">
        <w:rPr>
          <w:color w:val="808080"/>
          <w:lang w:eastAsia="hu-HU"/>
        </w:rPr>
        <w:t xml:space="preserve"> in </w:t>
      </w:r>
      <w:proofErr w:type="spellStart"/>
      <w:r w:rsidRPr="00D428D1">
        <w:rPr>
          <w:color w:val="808080"/>
          <w:lang w:eastAsia="hu-HU"/>
        </w:rPr>
        <w:t>string</w:t>
      </w:r>
      <w:proofErr w:type="spellEnd"/>
      <w:r w:rsidRPr="00D428D1">
        <w:rPr>
          <w:color w:val="808080"/>
          <w:lang w:eastAsia="hu-HU"/>
        </w:rPr>
        <w:t xml:space="preserve"> </w:t>
      </w:r>
      <w:proofErr w:type="spellStart"/>
      <w:r w:rsidRPr="00D428D1">
        <w:rPr>
          <w:color w:val="808080"/>
          <w:lang w:eastAsia="hu-HU"/>
        </w:rPr>
        <w:t>format</w:t>
      </w:r>
      <w:proofErr w:type="spellEnd"/>
      <w:r w:rsidRPr="00D428D1">
        <w:rPr>
          <w:color w:val="808080"/>
          <w:lang w:eastAsia="hu-HU"/>
        </w:rPr>
        <w:br/>
        <w:t xml:space="preserve">        </w:t>
      </w:r>
      <w:r w:rsidRPr="00D428D1">
        <w:rPr>
          <w:lang w:eastAsia="hu-HU"/>
        </w:rPr>
        <w:t xml:space="preserve">} </w:t>
      </w:r>
      <w:proofErr w:type="spellStart"/>
      <w:r w:rsidRPr="00D428D1">
        <w:rPr>
          <w:color w:val="CC7832"/>
          <w:lang w:eastAsia="hu-HU"/>
        </w:rPr>
        <w:t>else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lang w:eastAsia="hu-HU"/>
        </w:rPr>
        <w:t>{</w:t>
      </w:r>
      <w:r w:rsidRPr="00D428D1">
        <w:rPr>
          <w:lang w:eastAsia="hu-HU"/>
        </w:rPr>
        <w:br/>
        <w:t xml:space="preserve">            </w:t>
      </w:r>
      <w:proofErr w:type="spellStart"/>
      <w:r w:rsidRPr="00D428D1">
        <w:rPr>
          <w:lang w:eastAsia="hu-HU"/>
        </w:rPr>
        <w:t>System.</w:t>
      </w:r>
      <w:r w:rsidRPr="00D428D1">
        <w:rPr>
          <w:i/>
          <w:iCs/>
          <w:color w:val="9876AA"/>
          <w:lang w:eastAsia="hu-HU"/>
        </w:rPr>
        <w:t>out</w:t>
      </w:r>
      <w:r w:rsidRPr="00D428D1">
        <w:rPr>
          <w:lang w:eastAsia="hu-HU"/>
        </w:rPr>
        <w:t>.println</w:t>
      </w:r>
      <w:proofErr w:type="spellEnd"/>
      <w:r w:rsidRPr="00D428D1">
        <w:rPr>
          <w:lang w:eastAsia="hu-HU"/>
        </w:rPr>
        <w:t>(</w:t>
      </w:r>
      <w:r w:rsidRPr="00D428D1">
        <w:rPr>
          <w:color w:val="6A8759"/>
          <w:lang w:eastAsia="hu-HU"/>
        </w:rPr>
        <w:t>"Hiba!!!"</w:t>
      </w:r>
      <w:r w:rsidRPr="00D428D1">
        <w:rPr>
          <w:lang w:eastAsia="hu-HU"/>
        </w:rPr>
        <w:t>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  <w:t xml:space="preserve">        </w:t>
      </w:r>
      <w:proofErr w:type="spellStart"/>
      <w:r w:rsidRPr="00D428D1">
        <w:rPr>
          <w:i/>
          <w:iCs/>
          <w:color w:val="9876AA"/>
          <w:lang w:eastAsia="hu-HU"/>
        </w:rPr>
        <w:t>connection</w:t>
      </w:r>
      <w:r w:rsidRPr="00D428D1">
        <w:rPr>
          <w:lang w:eastAsia="hu-HU"/>
        </w:rPr>
        <w:t>.disconnect</w:t>
      </w:r>
      <w:proofErr w:type="spellEnd"/>
      <w:r w:rsidRPr="00D428D1">
        <w:rPr>
          <w:lang w:eastAsia="hu-HU"/>
        </w:rPr>
        <w:t>()</w:t>
      </w:r>
      <w:r w:rsidRPr="00D428D1">
        <w:rPr>
          <w:color w:val="CC7832"/>
          <w:lang w:eastAsia="hu-HU"/>
        </w:rPr>
        <w:t>;</w:t>
      </w:r>
      <w:r w:rsidRPr="00D428D1">
        <w:rPr>
          <w:color w:val="CC7832"/>
          <w:lang w:eastAsia="hu-HU"/>
        </w:rPr>
        <w:br/>
        <w:t xml:space="preserve">    </w:t>
      </w:r>
      <w:r w:rsidRPr="00D428D1">
        <w:rPr>
          <w:lang w:eastAsia="hu-HU"/>
        </w:rPr>
        <w:t>}</w:t>
      </w:r>
      <w:r w:rsidRPr="00D428D1">
        <w:rPr>
          <w:lang w:eastAsia="hu-HU"/>
        </w:rPr>
        <w:br/>
      </w:r>
      <w:r w:rsidRPr="00D428D1">
        <w:rPr>
          <w:lang w:eastAsia="hu-HU"/>
        </w:rPr>
        <w:lastRenderedPageBreak/>
        <w:t xml:space="preserve">    </w:t>
      </w:r>
      <w:proofErr w:type="spellStart"/>
      <w:r w:rsidRPr="00D428D1">
        <w:rPr>
          <w:color w:val="CC7832"/>
          <w:lang w:eastAsia="hu-HU"/>
        </w:rPr>
        <w:t>static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color w:val="CC7832"/>
          <w:lang w:eastAsia="hu-HU"/>
        </w:rPr>
        <w:t>void</w:t>
      </w:r>
      <w:proofErr w:type="spellEnd"/>
      <w:r w:rsidRPr="00D428D1">
        <w:rPr>
          <w:color w:val="CC7832"/>
          <w:lang w:eastAsia="hu-HU"/>
        </w:rPr>
        <w:t xml:space="preserve"> </w:t>
      </w:r>
      <w:r w:rsidRPr="00D428D1">
        <w:rPr>
          <w:color w:val="FFC66D"/>
          <w:lang w:eastAsia="hu-HU"/>
        </w:rPr>
        <w:t>GET</w:t>
      </w:r>
      <w:r w:rsidRPr="00D428D1">
        <w:rPr>
          <w:lang w:eastAsia="hu-HU"/>
        </w:rPr>
        <w:t>(</w:t>
      </w:r>
      <w:proofErr w:type="spellStart"/>
      <w:r w:rsidRPr="00D428D1">
        <w:rPr>
          <w:lang w:eastAsia="hu-HU"/>
        </w:rPr>
        <w:t>String</w:t>
      </w:r>
      <w:proofErr w:type="spellEnd"/>
      <w:r w:rsidRPr="00D428D1">
        <w:rPr>
          <w:lang w:eastAsia="hu-HU"/>
        </w:rPr>
        <w:t xml:space="preserve"> ID) </w:t>
      </w:r>
      <w:proofErr w:type="spellStart"/>
      <w:r w:rsidRPr="00D428D1">
        <w:rPr>
          <w:color w:val="CC7832"/>
          <w:lang w:eastAsia="hu-HU"/>
        </w:rPr>
        <w:t>throws</w:t>
      </w:r>
      <w:proofErr w:type="spellEnd"/>
      <w:r w:rsidRPr="00D428D1">
        <w:rPr>
          <w:color w:val="CC7832"/>
          <w:lang w:eastAsia="hu-HU"/>
        </w:rPr>
        <w:t xml:space="preserve"> </w:t>
      </w:r>
      <w:proofErr w:type="spellStart"/>
      <w:r w:rsidRPr="00D428D1">
        <w:rPr>
          <w:lang w:eastAsia="hu-HU"/>
        </w:rPr>
        <w:t>IOException</w:t>
      </w:r>
      <w:proofErr w:type="spellEnd"/>
      <w:r w:rsidRPr="00D428D1">
        <w:rPr>
          <w:lang w:eastAsia="hu-HU"/>
        </w:rPr>
        <w:t xml:space="preserve"> {  </w:t>
      </w:r>
      <w:r w:rsidRPr="00D428D1">
        <w:rPr>
          <w:color w:val="808080"/>
          <w:lang w:eastAsia="hu-HU"/>
        </w:rPr>
        <w:t xml:space="preserve">// </w:t>
      </w:r>
      <w:proofErr w:type="spellStart"/>
      <w:r w:rsidRPr="00D428D1">
        <w:rPr>
          <w:color w:val="808080"/>
          <w:lang w:eastAsia="hu-HU"/>
        </w:rPr>
        <w:t>Get</w:t>
      </w:r>
      <w:proofErr w:type="spellEnd"/>
      <w:r w:rsidRPr="00D428D1">
        <w:rPr>
          <w:color w:val="808080"/>
          <w:lang w:eastAsia="hu-HU"/>
        </w:rPr>
        <w:t xml:space="preserve"> a </w:t>
      </w:r>
      <w:proofErr w:type="spellStart"/>
      <w:r w:rsidRPr="00D428D1">
        <w:rPr>
          <w:color w:val="808080"/>
          <w:lang w:eastAsia="hu-HU"/>
        </w:rPr>
        <w:t>list</w:t>
      </w:r>
      <w:proofErr w:type="spellEnd"/>
      <w:r w:rsidRPr="00D428D1">
        <w:rPr>
          <w:color w:val="808080"/>
          <w:lang w:eastAsia="hu-HU"/>
        </w:rPr>
        <w:t xml:space="preserve"> of </w:t>
      </w:r>
      <w:proofErr w:type="spellStart"/>
      <w:r w:rsidRPr="00D428D1">
        <w:rPr>
          <w:color w:val="808080"/>
          <w:lang w:eastAsia="hu-HU"/>
        </w:rPr>
        <w:t>users</w:t>
      </w:r>
      <w:proofErr w:type="spellEnd"/>
      <w:r w:rsidRPr="008A409B">
        <w:br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nGET</w:t>
      </w:r>
      <w:proofErr w:type="spellEnd"/>
      <w:r w:rsidRPr="008A409B">
        <w:t>...");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url</w:t>
      </w:r>
      <w:proofErr w:type="spellEnd"/>
      <w:r w:rsidRPr="008A409B">
        <w:t xml:space="preserve"> = 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>";</w:t>
      </w:r>
      <w:r w:rsidRPr="008A409B">
        <w:br/>
        <w:t xml:space="preserve">        </w:t>
      </w:r>
      <w:proofErr w:type="spellStart"/>
      <w:r w:rsidRPr="008A409B">
        <w:t>if</w:t>
      </w:r>
      <w:proofErr w:type="spellEnd"/>
      <w:r w:rsidRPr="008A409B">
        <w:t>(ID!=null)</w:t>
      </w:r>
      <w:r w:rsidRPr="008A409B">
        <w:br/>
        <w:t xml:space="preserve">            </w:t>
      </w:r>
      <w:proofErr w:type="spellStart"/>
      <w:r w:rsidRPr="008A409B">
        <w:t>url</w:t>
      </w:r>
      <w:proofErr w:type="spellEnd"/>
      <w:r w:rsidRPr="008A409B">
        <w:t>=</w:t>
      </w:r>
      <w:proofErr w:type="spellStart"/>
      <w:r w:rsidRPr="008A409B">
        <w:t>url</w:t>
      </w:r>
      <w:proofErr w:type="spellEnd"/>
      <w:r w:rsidRPr="008A409B">
        <w:t>+"/"+ID;</w:t>
      </w:r>
      <w:r w:rsidRPr="008A409B">
        <w:br/>
        <w:t xml:space="preserve">        URL </w:t>
      </w:r>
      <w:proofErr w:type="spellStart"/>
      <w:r w:rsidRPr="008A409B">
        <w:t>usersUrl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</w:t>
      </w:r>
      <w:proofErr w:type="spellStart"/>
      <w:r w:rsidRPr="008A409B">
        <w:t>url</w:t>
      </w:r>
      <w:proofErr w:type="spellEnd"/>
      <w:r w:rsidRPr="008A409B">
        <w:t xml:space="preserve">);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GET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usersUrl.openConnection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("GET");  // </w:t>
      </w:r>
      <w:proofErr w:type="spellStart"/>
      <w:r w:rsidRPr="008A409B">
        <w:t>Set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</w:t>
      </w:r>
      <w:proofErr w:type="spellStart"/>
      <w:r w:rsidRPr="008A409B">
        <w:t>if</w:t>
      </w:r>
      <w:proofErr w:type="spellEnd"/>
      <w:r w:rsidRPr="008A409B">
        <w:t>(ID!=null)</w:t>
      </w:r>
      <w:r w:rsidRPr="008A409B">
        <w:br/>
        <w:t xml:space="preserve">            </w:t>
      </w:r>
      <w:proofErr w:type="spellStart"/>
      <w:r w:rsidRPr="008A409B">
        <w:t>connection.setRequestProperty</w:t>
      </w:r>
      <w:proofErr w:type="spellEnd"/>
      <w:r w:rsidRPr="008A409B">
        <w:t>("</w:t>
      </w:r>
      <w:proofErr w:type="spellStart"/>
      <w:r w:rsidRPr="008A409B">
        <w:t>Authorization</w:t>
      </w:r>
      <w:proofErr w:type="spellEnd"/>
      <w:r w:rsidRPr="008A409B">
        <w:t>", "</w:t>
      </w:r>
      <w:proofErr w:type="spellStart"/>
      <w:r w:rsidRPr="008A409B">
        <w:t>Bearer</w:t>
      </w:r>
      <w:proofErr w:type="spellEnd"/>
      <w:r w:rsidRPr="008A409B">
        <w:t xml:space="preserve"> " + </w:t>
      </w:r>
      <w:proofErr w:type="spellStart"/>
      <w:r w:rsidRPr="008A409B">
        <w:t>token</w:t>
      </w:r>
      <w:proofErr w:type="spellEnd"/>
      <w:r w:rsidRPr="008A409B">
        <w:t>);</w:t>
      </w:r>
      <w:r w:rsidRPr="008A409B">
        <w:br/>
        <w:t xml:space="preserve">        segéd3(</w:t>
      </w:r>
      <w:proofErr w:type="spellStart"/>
      <w:r w:rsidRPr="008A409B">
        <w:t>HttpsURLConnection.HTTP_OK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  <w:t xml:space="preserve">   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POST(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name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gender, </w:t>
      </w:r>
      <w:proofErr w:type="spellStart"/>
      <w:r w:rsidRPr="008A409B">
        <w:t>String</w:t>
      </w:r>
      <w:proofErr w:type="spellEnd"/>
      <w:r w:rsidRPr="008A409B">
        <w:t xml:space="preserve"> email, </w:t>
      </w:r>
      <w:proofErr w:type="spellStart"/>
      <w:r w:rsidRPr="008A409B">
        <w:t>String</w:t>
      </w:r>
      <w:proofErr w:type="spellEnd"/>
      <w:r w:rsidRPr="008A409B">
        <w:t xml:space="preserve"> status)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nPOST</w:t>
      </w:r>
      <w:proofErr w:type="spellEnd"/>
      <w:r w:rsidRPr="008A409B">
        <w:t>...");</w:t>
      </w:r>
      <w:r w:rsidRPr="008A409B">
        <w:br/>
        <w:t xml:space="preserve">        URL </w:t>
      </w:r>
      <w:proofErr w:type="spellStart"/>
      <w:r w:rsidRPr="008A409B">
        <w:t>postUrl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 xml:space="preserve">"); 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POST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postUrl.openConnection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("POST");            // </w:t>
      </w:r>
      <w:proofErr w:type="spellStart"/>
      <w:r w:rsidRPr="008A409B">
        <w:t>Set</w:t>
      </w:r>
      <w:proofErr w:type="spellEnd"/>
      <w:r w:rsidRPr="008A409B">
        <w:t xml:space="preserve"> POST </w:t>
      </w:r>
      <w:proofErr w:type="spellStart"/>
      <w:r w:rsidRPr="008A409B">
        <w:t>as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segéd1();</w:t>
      </w:r>
      <w:r w:rsidRPr="008A409B">
        <w:br/>
        <w:t xml:space="preserve">        // </w:t>
      </w:r>
      <w:proofErr w:type="spellStart"/>
      <w:r w:rsidRPr="008A409B">
        <w:t>Adding</w:t>
      </w:r>
      <w:proofErr w:type="spellEnd"/>
      <w:r w:rsidRPr="008A409B">
        <w:t xml:space="preserve"> Body </w:t>
      </w:r>
      <w:proofErr w:type="spellStart"/>
      <w:r w:rsidRPr="008A409B">
        <w:t>payload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POST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params = "{\"</w:t>
      </w:r>
      <w:proofErr w:type="spellStart"/>
      <w:r w:rsidRPr="008A409B">
        <w:t>name</w:t>
      </w:r>
      <w:proofErr w:type="spellEnd"/>
      <w:r w:rsidRPr="008A409B">
        <w:t>\":\""+</w:t>
      </w:r>
      <w:proofErr w:type="spellStart"/>
      <w:r w:rsidRPr="008A409B">
        <w:t>name</w:t>
      </w:r>
      <w:proofErr w:type="spellEnd"/>
      <w:r w:rsidRPr="008A409B">
        <w:t>+"\", \"gender\":\""+gender+"\", \"email\":\""+email+"\", \"status\":\""+status+"\"}";</w:t>
      </w:r>
      <w:r w:rsidRPr="008A409B">
        <w:br/>
        <w:t xml:space="preserve">        segéd2(params);</w:t>
      </w:r>
      <w:r w:rsidRPr="008A409B">
        <w:br/>
        <w:t xml:space="preserve">        segéd3(</w:t>
      </w:r>
      <w:proofErr w:type="spellStart"/>
      <w:r w:rsidRPr="008A409B">
        <w:t>HttpsURLConnection.HTTP_CREATED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  <w:t xml:space="preserve">    /*</w:t>
      </w:r>
      <w:r w:rsidRPr="008A409B">
        <w:br/>
        <w:t xml:space="preserve">        Gyakorló feladat:</w:t>
      </w:r>
      <w:r w:rsidRPr="008A409B">
        <w:br/>
        <w:t xml:space="preserve">        Itt a PUT metódusnál mind a 4 adatot módosítjuk.</w:t>
      </w:r>
      <w:r w:rsidRPr="008A409B">
        <w:br/>
      </w:r>
      <w:r w:rsidRPr="008A409B">
        <w:lastRenderedPageBreak/>
        <w:t xml:space="preserve">        Átalakítani a PUT metódust úgy, hogy 1,2,3,4 módosítandó adat esetén is jól </w:t>
      </w:r>
      <w:proofErr w:type="spellStart"/>
      <w:r w:rsidRPr="008A409B">
        <w:t>működjön</w:t>
      </w:r>
      <w:proofErr w:type="spellEnd"/>
      <w:r w:rsidRPr="008A409B">
        <w:t>.</w:t>
      </w:r>
      <w:r w:rsidRPr="008A409B">
        <w:br/>
        <w:t xml:space="preserve">     */</w:t>
      </w:r>
      <w:r w:rsidRPr="008A409B">
        <w:br/>
        <w:t xml:space="preserve">   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PUT(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cityId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cityName</w:t>
      </w:r>
      <w:proofErr w:type="spellEnd"/>
      <w:r w:rsidRPr="008A409B">
        <w:t xml:space="preserve">, Integer </w:t>
      </w:r>
      <w:proofErr w:type="spellStart"/>
      <w:r w:rsidRPr="008A409B">
        <w:t>countyId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countySeat</w:t>
      </w:r>
      <w:proofErr w:type="spellEnd"/>
      <w:r w:rsidRPr="008A409B">
        <w:t xml:space="preserve">,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countyCouncil</w:t>
      </w:r>
      <w:proofErr w:type="spellEnd"/>
      <w:r w:rsidRPr="008A409B">
        <w:t xml:space="preserve">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nPUT</w:t>
      </w:r>
      <w:proofErr w:type="spellEnd"/>
      <w:r w:rsidRPr="008A409B">
        <w:t>...");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url</w:t>
      </w:r>
      <w:proofErr w:type="spellEnd"/>
      <w:r w:rsidRPr="008A409B">
        <w:t xml:space="preserve"> = 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>"+"/"+</w:t>
      </w:r>
      <w:proofErr w:type="spellStart"/>
      <w:r w:rsidRPr="008A409B">
        <w:t>cityId</w:t>
      </w:r>
      <w:proofErr w:type="spellEnd"/>
      <w:r w:rsidRPr="008A409B">
        <w:t>;</w:t>
      </w:r>
      <w:r w:rsidRPr="008A409B">
        <w:br/>
        <w:t xml:space="preserve">        URL </w:t>
      </w:r>
      <w:proofErr w:type="spellStart"/>
      <w:r w:rsidRPr="008A409B">
        <w:t>postUrl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</w:t>
      </w:r>
      <w:proofErr w:type="spellStart"/>
      <w:r w:rsidRPr="008A409B">
        <w:t>url</w:t>
      </w:r>
      <w:proofErr w:type="spellEnd"/>
      <w:r w:rsidRPr="008A409B">
        <w:t xml:space="preserve">); 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PUT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postUrl.openConnection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("PUT");            // </w:t>
      </w:r>
      <w:proofErr w:type="spellStart"/>
      <w:r w:rsidRPr="008A409B">
        <w:t>Set</w:t>
      </w:r>
      <w:proofErr w:type="spellEnd"/>
      <w:r w:rsidRPr="008A409B">
        <w:t xml:space="preserve"> PUT </w:t>
      </w:r>
      <w:proofErr w:type="spellStart"/>
      <w:r w:rsidRPr="008A409B">
        <w:t>as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segéd1();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params = "{\"</w:t>
      </w:r>
      <w:proofErr w:type="spellStart"/>
      <w:r w:rsidRPr="008A409B">
        <w:t>cityName</w:t>
      </w:r>
      <w:proofErr w:type="spellEnd"/>
      <w:r w:rsidRPr="008A409B">
        <w:t>\":\""+</w:t>
      </w:r>
      <w:proofErr w:type="spellStart"/>
      <w:r w:rsidRPr="008A409B">
        <w:t>cityName</w:t>
      </w:r>
      <w:proofErr w:type="spellEnd"/>
      <w:r w:rsidRPr="008A409B">
        <w:t>+"\", \"</w:t>
      </w:r>
      <w:proofErr w:type="spellStart"/>
      <w:r w:rsidRPr="008A409B">
        <w:t>countyId</w:t>
      </w:r>
      <w:proofErr w:type="spellEnd"/>
      <w:r w:rsidRPr="008A409B">
        <w:t>\":\""+</w:t>
      </w:r>
      <w:proofErr w:type="spellStart"/>
      <w:r w:rsidRPr="008A409B">
        <w:t>countyId</w:t>
      </w:r>
      <w:proofErr w:type="spellEnd"/>
      <w:r w:rsidRPr="008A409B">
        <w:t>+"\", \"</w:t>
      </w:r>
      <w:proofErr w:type="spellStart"/>
      <w:r w:rsidRPr="008A409B">
        <w:t>countySeat</w:t>
      </w:r>
      <w:proofErr w:type="spellEnd"/>
      <w:r w:rsidRPr="008A409B">
        <w:t>\":\""+</w:t>
      </w:r>
      <w:proofErr w:type="spellStart"/>
      <w:r w:rsidRPr="008A409B">
        <w:t>countySeat</w:t>
      </w:r>
      <w:proofErr w:type="spellEnd"/>
      <w:r w:rsidRPr="008A409B">
        <w:t>+"\", \"</w:t>
      </w:r>
      <w:proofErr w:type="spellStart"/>
      <w:r w:rsidRPr="008A409B">
        <w:t>countyCouncil</w:t>
      </w:r>
      <w:proofErr w:type="spellEnd"/>
      <w:r w:rsidRPr="008A409B">
        <w:t>\":\""+</w:t>
      </w:r>
      <w:proofErr w:type="spellStart"/>
      <w:r w:rsidRPr="008A409B">
        <w:t>countyCouncil</w:t>
      </w:r>
      <w:proofErr w:type="spellEnd"/>
      <w:r w:rsidRPr="008A409B">
        <w:t xml:space="preserve">+"\"}";   // </w:t>
      </w:r>
      <w:proofErr w:type="spellStart"/>
      <w:r w:rsidRPr="008A409B">
        <w:t>Adding</w:t>
      </w:r>
      <w:proofErr w:type="spellEnd"/>
      <w:r w:rsidRPr="008A409B">
        <w:t xml:space="preserve"> Body </w:t>
      </w:r>
      <w:proofErr w:type="spellStart"/>
      <w:r w:rsidRPr="008A409B">
        <w:t>payload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POST </w:t>
      </w:r>
      <w:proofErr w:type="spellStart"/>
      <w:r w:rsidRPr="008A409B">
        <w:t>request</w:t>
      </w:r>
      <w:proofErr w:type="spellEnd"/>
      <w:r w:rsidRPr="008A409B">
        <w:br/>
        <w:t xml:space="preserve">        segéd2(params);</w:t>
      </w:r>
      <w:r w:rsidRPr="008A409B">
        <w:br/>
        <w:t xml:space="preserve">        segéd3(</w:t>
      </w:r>
      <w:proofErr w:type="spellStart"/>
      <w:r w:rsidRPr="008A409B">
        <w:t>HttpsURLConnection.HTTP_OK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</w:r>
      <w:r w:rsidRPr="008A409B">
        <w:br/>
        <w:t xml:space="preserve">   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DELETE(</w:t>
      </w:r>
      <w:proofErr w:type="spellStart"/>
      <w:r w:rsidRPr="008A409B">
        <w:t>String</w:t>
      </w:r>
      <w:proofErr w:type="spellEnd"/>
      <w:r w:rsidRPr="008A409B">
        <w:t xml:space="preserve"> ID)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  <w:t xml:space="preserve">        </w:t>
      </w:r>
      <w:proofErr w:type="spellStart"/>
      <w:r w:rsidRPr="008A409B">
        <w:t>System.out.println</w:t>
      </w:r>
      <w:proofErr w:type="spellEnd"/>
      <w:r w:rsidRPr="008A409B">
        <w:t>("\</w:t>
      </w:r>
      <w:proofErr w:type="spellStart"/>
      <w:r w:rsidRPr="008A409B">
        <w:t>nDELETE</w:t>
      </w:r>
      <w:proofErr w:type="spellEnd"/>
      <w:r w:rsidRPr="008A409B">
        <w:t>...");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</w:t>
      </w:r>
      <w:proofErr w:type="spellStart"/>
      <w:r w:rsidRPr="008A409B">
        <w:t>url</w:t>
      </w:r>
      <w:proofErr w:type="spellEnd"/>
      <w:r w:rsidRPr="008A409B">
        <w:t xml:space="preserve"> = "https://gorest.co.in/</w:t>
      </w:r>
      <w:proofErr w:type="spellStart"/>
      <w:r w:rsidRPr="008A409B">
        <w:t>public</w:t>
      </w:r>
      <w:proofErr w:type="spellEnd"/>
      <w:r w:rsidRPr="008A409B">
        <w:t>/v1/</w:t>
      </w:r>
      <w:proofErr w:type="spellStart"/>
      <w:r w:rsidRPr="008A409B">
        <w:t>users</w:t>
      </w:r>
      <w:proofErr w:type="spellEnd"/>
      <w:r w:rsidRPr="008A409B">
        <w:t>"+"/"+ID;</w:t>
      </w:r>
      <w:r w:rsidRPr="008A409B">
        <w:br/>
        <w:t xml:space="preserve">        URL </w:t>
      </w:r>
      <w:proofErr w:type="spellStart"/>
      <w:r w:rsidRPr="008A409B">
        <w:t>postUrl</w:t>
      </w:r>
      <w:proofErr w:type="spellEnd"/>
      <w:r w:rsidRPr="008A409B">
        <w:t xml:space="preserve"> = </w:t>
      </w:r>
      <w:proofErr w:type="spellStart"/>
      <w:r w:rsidRPr="008A409B">
        <w:t>new</w:t>
      </w:r>
      <w:proofErr w:type="spellEnd"/>
      <w:r w:rsidRPr="008A409B">
        <w:t xml:space="preserve"> URL(</w:t>
      </w:r>
      <w:proofErr w:type="spellStart"/>
      <w:r w:rsidRPr="008A409B">
        <w:t>url</w:t>
      </w:r>
      <w:proofErr w:type="spellEnd"/>
      <w:r w:rsidRPr="008A409B">
        <w:t xml:space="preserve">);  // </w:t>
      </w:r>
      <w:proofErr w:type="spellStart"/>
      <w:r w:rsidRPr="008A409B">
        <w:t>Url</w:t>
      </w:r>
      <w:proofErr w:type="spellEnd"/>
      <w:r w:rsidRPr="008A409B">
        <w:t xml:space="preserve"> </w:t>
      </w:r>
      <w:proofErr w:type="spellStart"/>
      <w:r w:rsidRPr="008A409B">
        <w:t>for</w:t>
      </w:r>
      <w:proofErr w:type="spellEnd"/>
      <w:r w:rsidRPr="008A409B">
        <w:t xml:space="preserve"> </w:t>
      </w:r>
      <w:proofErr w:type="spellStart"/>
      <w:r w:rsidRPr="008A409B">
        <w:t>making</w:t>
      </w:r>
      <w:proofErr w:type="spellEnd"/>
      <w:r w:rsidRPr="008A409B">
        <w:t xml:space="preserve"> PUT </w:t>
      </w:r>
      <w:proofErr w:type="spellStart"/>
      <w:r w:rsidRPr="008A409B">
        <w:t>request</w:t>
      </w:r>
      <w:proofErr w:type="spellEnd"/>
      <w:r w:rsidRPr="008A409B">
        <w:br/>
        <w:t xml:space="preserve">        </w:t>
      </w:r>
      <w:proofErr w:type="spellStart"/>
      <w:r w:rsidRPr="008A409B">
        <w:t>connection</w:t>
      </w:r>
      <w:proofErr w:type="spellEnd"/>
      <w:r w:rsidRPr="008A409B">
        <w:t xml:space="preserve"> = (</w:t>
      </w:r>
      <w:proofErr w:type="spellStart"/>
      <w:r w:rsidRPr="008A409B">
        <w:t>HttpsURLConnection</w:t>
      </w:r>
      <w:proofErr w:type="spellEnd"/>
      <w:r w:rsidRPr="008A409B">
        <w:t xml:space="preserve">) </w:t>
      </w:r>
      <w:proofErr w:type="spellStart"/>
      <w:r w:rsidRPr="008A409B">
        <w:t>postUrl.openConnection</w:t>
      </w:r>
      <w:proofErr w:type="spellEnd"/>
      <w:r w:rsidRPr="008A409B">
        <w:t>();</w:t>
      </w:r>
      <w:r w:rsidRPr="008A409B">
        <w:br/>
        <w:t xml:space="preserve">        </w:t>
      </w:r>
      <w:proofErr w:type="spellStart"/>
      <w:r w:rsidRPr="008A409B">
        <w:t>connection.setRequestMethod</w:t>
      </w:r>
      <w:proofErr w:type="spellEnd"/>
      <w:r w:rsidRPr="008A409B">
        <w:t xml:space="preserve">("DELETE");            // </w:t>
      </w:r>
      <w:proofErr w:type="spellStart"/>
      <w:r w:rsidRPr="008A409B">
        <w:t>Set</w:t>
      </w:r>
      <w:proofErr w:type="spellEnd"/>
      <w:r w:rsidRPr="008A409B">
        <w:t xml:space="preserve"> DELETE </w:t>
      </w:r>
      <w:proofErr w:type="spellStart"/>
      <w:r w:rsidRPr="008A409B">
        <w:t>as</w:t>
      </w:r>
      <w:proofErr w:type="spellEnd"/>
      <w:r w:rsidRPr="008A409B">
        <w:t xml:space="preserve"> </w:t>
      </w:r>
      <w:proofErr w:type="spellStart"/>
      <w:r w:rsidRPr="008A409B">
        <w:t>request</w:t>
      </w:r>
      <w:proofErr w:type="spellEnd"/>
      <w:r w:rsidRPr="008A409B">
        <w:t xml:space="preserve"> </w:t>
      </w:r>
      <w:proofErr w:type="spellStart"/>
      <w:r w:rsidRPr="008A409B">
        <w:t>method</w:t>
      </w:r>
      <w:proofErr w:type="spellEnd"/>
      <w:r w:rsidRPr="008A409B">
        <w:br/>
        <w:t xml:space="preserve">        segéd1();</w:t>
      </w:r>
      <w:r w:rsidRPr="008A409B">
        <w:br/>
        <w:t xml:space="preserve">        segéd3(</w:t>
      </w:r>
      <w:proofErr w:type="spellStart"/>
      <w:r w:rsidRPr="008A409B">
        <w:t>HttpsURLConnection.HTTP_NO_CONTENT</w:t>
      </w:r>
      <w:proofErr w:type="spellEnd"/>
      <w:r w:rsidRPr="008A409B">
        <w:t>);</w:t>
      </w:r>
      <w:r w:rsidRPr="008A409B">
        <w:br/>
        <w:t xml:space="preserve">    }</w:t>
      </w:r>
      <w:r w:rsidRPr="008A409B">
        <w:br/>
      </w:r>
      <w:r w:rsidRPr="008A409B">
        <w:br/>
        <w:t xml:space="preserve">    </w:t>
      </w:r>
      <w:proofErr w:type="spellStart"/>
      <w:r w:rsidRPr="008A409B">
        <w:t>public</w:t>
      </w:r>
      <w:proofErr w:type="spellEnd"/>
      <w:r w:rsidRPr="008A409B">
        <w:t xml:space="preserve"> </w:t>
      </w:r>
      <w:proofErr w:type="spellStart"/>
      <w:r w:rsidRPr="008A409B">
        <w:t>static</w:t>
      </w:r>
      <w:proofErr w:type="spellEnd"/>
      <w:r w:rsidRPr="008A409B">
        <w:t xml:space="preserve"> </w:t>
      </w:r>
      <w:proofErr w:type="spellStart"/>
      <w:r w:rsidRPr="008A409B">
        <w:t>void</w:t>
      </w:r>
      <w:proofErr w:type="spellEnd"/>
      <w:r w:rsidRPr="008A409B">
        <w:t xml:space="preserve"> main(</w:t>
      </w:r>
      <w:proofErr w:type="spellStart"/>
      <w:r w:rsidRPr="008A409B">
        <w:t>String</w:t>
      </w:r>
      <w:proofErr w:type="spellEnd"/>
      <w:r w:rsidRPr="008A409B">
        <w:t xml:space="preserve">[] </w:t>
      </w:r>
      <w:proofErr w:type="spellStart"/>
      <w:r w:rsidRPr="008A409B">
        <w:t>args</w:t>
      </w:r>
      <w:proofErr w:type="spellEnd"/>
      <w:r w:rsidRPr="008A409B">
        <w:t xml:space="preserve">) </w:t>
      </w:r>
      <w:proofErr w:type="spellStart"/>
      <w:r w:rsidRPr="008A409B">
        <w:t>throws</w:t>
      </w:r>
      <w:proofErr w:type="spellEnd"/>
      <w:r w:rsidRPr="008A409B">
        <w:t xml:space="preserve"> </w:t>
      </w:r>
      <w:proofErr w:type="spellStart"/>
      <w:r w:rsidRPr="008A409B">
        <w:t>IOException</w:t>
      </w:r>
      <w:proofErr w:type="spellEnd"/>
      <w:r w:rsidRPr="008A409B">
        <w:t xml:space="preserve"> {</w:t>
      </w:r>
      <w:r w:rsidRPr="008A409B">
        <w:br/>
        <w:t xml:space="preserve">        GET(null);</w:t>
      </w:r>
      <w:r w:rsidRPr="008A409B">
        <w:br/>
      </w:r>
      <w:r w:rsidRPr="008A409B">
        <w:lastRenderedPageBreak/>
        <w:t xml:space="preserve">        POST("Izsák", "1", "0","0");</w:t>
      </w:r>
      <w:r w:rsidRPr="008A409B">
        <w:br/>
        <w:t xml:space="preserve">        </w:t>
      </w:r>
      <w:proofErr w:type="spellStart"/>
      <w:r w:rsidRPr="008A409B">
        <w:t>String</w:t>
      </w:r>
      <w:proofErr w:type="spellEnd"/>
      <w:r w:rsidRPr="008A409B">
        <w:t xml:space="preserve"> ID="3399";</w:t>
      </w:r>
      <w:r w:rsidRPr="008A409B">
        <w:br/>
        <w:t xml:space="preserve">        GET(ID);</w:t>
      </w:r>
      <w:r w:rsidRPr="008A409B">
        <w:br/>
        <w:t xml:space="preserve">        PUT(</w:t>
      </w:r>
      <w:proofErr w:type="spellStart"/>
      <w:r w:rsidRPr="008A409B">
        <w:t>ID,"Dabas</w:t>
      </w:r>
      <w:proofErr w:type="spellEnd"/>
      <w:r w:rsidRPr="008A409B">
        <w:t>", 2, "0","0");</w:t>
      </w:r>
      <w:r w:rsidRPr="008A409B">
        <w:br/>
        <w:t xml:space="preserve">        GET(ID);</w:t>
      </w:r>
      <w:r w:rsidRPr="008A409B">
        <w:br/>
        <w:t xml:space="preserve">        DELETE(ID);</w:t>
      </w:r>
      <w:r w:rsidRPr="008A409B">
        <w:br/>
        <w:t xml:space="preserve">        GET(ID);</w:t>
      </w:r>
      <w:r w:rsidRPr="008A409B">
        <w:br/>
        <w:t xml:space="preserve">        GET(null);</w:t>
      </w:r>
      <w:r w:rsidRPr="008A409B">
        <w:br/>
        <w:t xml:space="preserve">    }</w:t>
      </w:r>
      <w:r w:rsidRPr="008A409B">
        <w:br/>
        <w:t>}</w:t>
      </w:r>
    </w:p>
    <w:p w14:paraId="252F5D80" w14:textId="39D5D8E4" w:rsidR="00D428D1" w:rsidRDefault="00D428D1" w:rsidP="00D428D1">
      <w:pPr>
        <w:pStyle w:val="szdcmsor1"/>
        <w:jc w:val="both"/>
      </w:pPr>
      <w:bookmarkStart w:id="7" w:name="_Toc121083473"/>
      <w:proofErr w:type="spellStart"/>
      <w:r>
        <w:lastRenderedPageBreak/>
        <w:t>RestFul</w:t>
      </w:r>
      <w:proofErr w:type="spellEnd"/>
      <w:r>
        <w:t xml:space="preserve"> szerver Alkalmazás</w:t>
      </w:r>
      <w:bookmarkEnd w:id="7"/>
    </w:p>
    <w:p w14:paraId="2522C700" w14:textId="77777777" w:rsidR="00D428D1" w:rsidRDefault="00D428D1" w:rsidP="00D428D1">
      <w:pPr>
        <w:pStyle w:val="szdcmsor2"/>
        <w:jc w:val="both"/>
      </w:pPr>
      <w:bookmarkStart w:id="8" w:name="_Toc121083474"/>
      <w:r>
        <w:t>A feladat leírása</w:t>
      </w:r>
      <w:bookmarkEnd w:id="8"/>
    </w:p>
    <w:p w14:paraId="419A647D" w14:textId="7D64D6B5" w:rsidR="00D428D1" w:rsidRDefault="00D428D1" w:rsidP="00D428D1">
      <w:pPr>
        <w:pStyle w:val="Listaszerbekezds"/>
        <w:ind w:left="360"/>
        <w:jc w:val="both"/>
      </w:pPr>
      <w:r>
        <w:t xml:space="preserve">Készítsen a Microsoft </w:t>
      </w:r>
      <w:proofErr w:type="spellStart"/>
      <w:r>
        <w:t>Azure</w:t>
      </w:r>
      <w:proofErr w:type="spellEnd"/>
      <w:r>
        <w:t xml:space="preserve"> felhőben egy </w:t>
      </w:r>
      <w:proofErr w:type="spellStart"/>
      <w:r w:rsidRPr="00D54813">
        <w:rPr>
          <w:b/>
        </w:rPr>
        <w:t>ReatFul</w:t>
      </w:r>
      <w:proofErr w:type="spellEnd"/>
      <w:r w:rsidRPr="00D54813">
        <w:rPr>
          <w:b/>
        </w:rPr>
        <w:t xml:space="preserve"> szerver</w:t>
      </w:r>
      <w:r>
        <w:t xml:space="preserve"> szolgáltatást a választott </w:t>
      </w:r>
      <w:r w:rsidRPr="00B020AF">
        <w:rPr>
          <w:b/>
        </w:rPr>
        <w:t>(</w:t>
      </w:r>
      <w:r>
        <w:rPr>
          <w:b/>
        </w:rPr>
        <w:t>5</w:t>
      </w:r>
      <w:r w:rsidRPr="00B020AF">
        <w:rPr>
          <w:b/>
        </w:rPr>
        <w:t xml:space="preserve"> pont)</w:t>
      </w:r>
      <w:r>
        <w:br/>
        <w:t>adatbázis egyik táblája alapján.</w:t>
      </w:r>
    </w:p>
    <w:p w14:paraId="7A3DFEFB" w14:textId="460B7629" w:rsidR="00D428D1" w:rsidRDefault="00D428D1" w:rsidP="00D428D1">
      <w:pPr>
        <w:pStyle w:val="Listaszerbekezds"/>
        <w:ind w:left="360"/>
        <w:jc w:val="both"/>
      </w:pPr>
      <w:r>
        <w:br/>
      </w:r>
      <w:r w:rsidRPr="00D428D1">
        <w:rPr>
          <w:b/>
        </w:rPr>
        <w:t>Rest2 menü:</w:t>
      </w:r>
      <w:r>
        <w:t xml:space="preserve"> Készítsen egy </w:t>
      </w:r>
      <w:proofErr w:type="spellStart"/>
      <w:r>
        <w:t>Restful</w:t>
      </w:r>
      <w:proofErr w:type="spellEnd"/>
      <w:r>
        <w:t xml:space="preserve"> klienst a Microsoft </w:t>
      </w:r>
      <w:proofErr w:type="spellStart"/>
      <w:r>
        <w:t>Azure</w:t>
      </w:r>
      <w:proofErr w:type="spellEnd"/>
      <w:r>
        <w:t xml:space="preserve"> felhőben létrehozott Rest szerverhez. A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 xml:space="preserve"> almenükben valósítsa meg a hozzájuk tartozó műveletet.</w:t>
      </w:r>
      <w:r w:rsidR="00253B0F">
        <w:br/>
      </w:r>
      <w:r w:rsidR="00253B0F">
        <w:br/>
      </w:r>
      <w:r w:rsidR="00253B0F" w:rsidRPr="00253B0F">
        <w:drawing>
          <wp:inline distT="0" distB="0" distL="0" distR="0" wp14:anchorId="40C0D9F6" wp14:editId="672B73CF">
            <wp:extent cx="5579110" cy="3226435"/>
            <wp:effectExtent l="152400" t="152400" r="231140" b="2216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2264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787C1C" w14:textId="77777777" w:rsidR="00D428D1" w:rsidRDefault="00D428D1" w:rsidP="00D428D1">
      <w:pPr>
        <w:pStyle w:val="szdszveg"/>
      </w:pPr>
    </w:p>
    <w:p w14:paraId="0A9435FD" w14:textId="1378CC6E" w:rsidR="00D428D1" w:rsidRDefault="00D428D1" w:rsidP="00D428D1">
      <w:pPr>
        <w:pStyle w:val="szdcmsor1"/>
        <w:jc w:val="both"/>
      </w:pPr>
      <w:bookmarkStart w:id="9" w:name="_Toc121083475"/>
      <w:r>
        <w:lastRenderedPageBreak/>
        <w:t>SOAP kliens Alkalmazás</w:t>
      </w:r>
      <w:bookmarkEnd w:id="9"/>
    </w:p>
    <w:p w14:paraId="72E7DD2F" w14:textId="77777777" w:rsidR="00D428D1" w:rsidRDefault="00D428D1" w:rsidP="00D428D1">
      <w:pPr>
        <w:pStyle w:val="szdcmsor2"/>
        <w:jc w:val="both"/>
      </w:pPr>
      <w:bookmarkStart w:id="10" w:name="_Toc121083476"/>
      <w:r>
        <w:t>A feladat leírása</w:t>
      </w:r>
      <w:bookmarkEnd w:id="10"/>
    </w:p>
    <w:p w14:paraId="7767CADF" w14:textId="208DC72E" w:rsidR="00D428D1" w:rsidRDefault="00D428D1" w:rsidP="00D428D1">
      <w:pPr>
        <w:pStyle w:val="Listaszerbekezds"/>
        <w:ind w:left="360"/>
        <w:jc w:val="both"/>
      </w:pPr>
      <w:proofErr w:type="spellStart"/>
      <w:r>
        <w:rPr>
          <w:b/>
        </w:rPr>
        <w:t>SoapK</w:t>
      </w:r>
      <w:r w:rsidRPr="002C616B">
        <w:rPr>
          <w:b/>
        </w:rPr>
        <w:t>liens</w:t>
      </w:r>
      <w:proofErr w:type="spellEnd"/>
      <w:r w:rsidRPr="002C616B">
        <w:rPr>
          <w:b/>
        </w:rPr>
        <w:t xml:space="preserve"> menü:</w:t>
      </w:r>
      <w:r>
        <w:t xml:space="preserve"> Készítsen egy SOAP klienst a Magyar Nemzeti Bank </w:t>
      </w:r>
      <w:r>
        <w:tab/>
      </w:r>
      <w:r w:rsidRPr="00B020AF">
        <w:rPr>
          <w:b/>
        </w:rPr>
        <w:t>(5 pont)</w:t>
      </w:r>
      <w:r>
        <w:br/>
        <w:t xml:space="preserve">webszolgáltatásához. </w:t>
      </w:r>
      <w:r>
        <w:br/>
      </w:r>
      <w:r w:rsidRPr="00D54813">
        <w:rPr>
          <w:b/>
        </w:rPr>
        <w:t>Letöltés almenü</w:t>
      </w:r>
      <w:r>
        <w:t>: Letölti az összes adatot helyi adatbázisba.</w:t>
      </w:r>
      <w:r>
        <w:br/>
      </w:r>
      <w:r w:rsidRPr="00D54813">
        <w:rPr>
          <w:b/>
        </w:rPr>
        <w:t>Letöltés</w:t>
      </w:r>
      <w:r>
        <w:rPr>
          <w:b/>
        </w:rPr>
        <w:t>2</w:t>
      </w:r>
      <w:r w:rsidRPr="00D54813">
        <w:rPr>
          <w:b/>
        </w:rPr>
        <w:t xml:space="preserve"> almenü</w:t>
      </w:r>
      <w:r>
        <w:t xml:space="preserve">: Az oldalon megjelenik egy űrlap (beviteli mezők, lenyíló lista, </w:t>
      </w:r>
      <w:proofErr w:type="spellStart"/>
      <w:r>
        <w:t>radio</w:t>
      </w:r>
      <w:proofErr w:type="spellEnd"/>
      <w:r>
        <w:t xml:space="preserve"> gomb, jelölő négyzet). Letölti a kiválasztott adatokat helyi adatbázisba és a Microsoft </w:t>
      </w:r>
      <w:proofErr w:type="spellStart"/>
      <w:r>
        <w:t>Azure</w:t>
      </w:r>
      <w:proofErr w:type="spellEnd"/>
      <w:r>
        <w:t xml:space="preserve"> felhő adatbázisába is.</w:t>
      </w:r>
      <w:r>
        <w:br/>
      </w:r>
      <w:r w:rsidRPr="00D54813">
        <w:rPr>
          <w:b/>
        </w:rPr>
        <w:t>Grafikon almenü</w:t>
      </w:r>
      <w:r>
        <w:t xml:space="preserve">: </w:t>
      </w:r>
      <w:r w:rsidRPr="00D54813">
        <w:t>Letöltés2 almenü</w:t>
      </w:r>
      <w:r>
        <w:t>höz hasonlóan választ egy adatsort és megjeleníti az adatokat grafikonon is.</w:t>
      </w:r>
      <w:r>
        <w:br/>
        <w:t xml:space="preserve">Minta: </w:t>
      </w:r>
      <w:hyperlink r:id="rId13" w:history="1">
        <w:r w:rsidRPr="00225154">
          <w:rPr>
            <w:rStyle w:val="Hiperhivatkozs"/>
          </w:rPr>
          <w:t>https://www.mnb.hu/arfolyam-lekerdezes</w:t>
        </w:r>
      </w:hyperlink>
      <w:r>
        <w:t xml:space="preserve"> </w:t>
      </w:r>
    </w:p>
    <w:p w14:paraId="2F10EB75" w14:textId="6689C667" w:rsidR="00D428D1" w:rsidRDefault="00D428D1" w:rsidP="00D428D1">
      <w:pPr>
        <w:pStyle w:val="szdcmsor1"/>
        <w:jc w:val="both"/>
      </w:pPr>
      <w:bookmarkStart w:id="11" w:name="_Toc121083477"/>
      <w:r>
        <w:lastRenderedPageBreak/>
        <w:t>Adatbányász menü</w:t>
      </w:r>
      <w:bookmarkEnd w:id="11"/>
    </w:p>
    <w:p w14:paraId="3725B355" w14:textId="77777777" w:rsidR="00D428D1" w:rsidRDefault="00D428D1" w:rsidP="00D428D1">
      <w:pPr>
        <w:pStyle w:val="szdcmsor2"/>
        <w:jc w:val="both"/>
      </w:pPr>
      <w:bookmarkStart w:id="12" w:name="_Toc121083478"/>
      <w:r>
        <w:t>A feladat leírása</w:t>
      </w:r>
      <w:bookmarkEnd w:id="12"/>
    </w:p>
    <w:p w14:paraId="1CCC96C9" w14:textId="77777777" w:rsidR="00D428D1" w:rsidRDefault="00D428D1" w:rsidP="00D428D1">
      <w:pPr>
        <w:pStyle w:val="Listaszerbekezds"/>
        <w:ind w:left="360"/>
        <w:jc w:val="both"/>
      </w:pPr>
      <w:r>
        <w:rPr>
          <w:b/>
        </w:rPr>
        <w:t>Adatbányászat</w:t>
      </w:r>
      <w:r w:rsidRPr="002C616B">
        <w:rPr>
          <w:b/>
        </w:rPr>
        <w:t xml:space="preserve"> menü: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20AF">
        <w:rPr>
          <w:b/>
        </w:rPr>
        <w:t>(5 pont)</w:t>
      </w:r>
      <w:r>
        <w:br/>
        <w:t xml:space="preserve">Válasszanak ki egy fájlt az </w:t>
      </w:r>
      <w:r w:rsidRPr="00B452FB">
        <w:rPr>
          <w:b/>
        </w:rPr>
        <w:t>Adatbányászat-források</w:t>
      </w:r>
      <w:r>
        <w:t xml:space="preserve"> mappából (az órán vizsgát </w:t>
      </w:r>
      <w:r w:rsidRPr="008B7B54">
        <w:rPr>
          <w:b/>
          <w:bCs/>
        </w:rPr>
        <w:t>credit-</w:t>
      </w:r>
      <w:proofErr w:type="spellStart"/>
      <w:proofErr w:type="gramStart"/>
      <w:r w:rsidRPr="008B7B54">
        <w:rPr>
          <w:b/>
          <w:bCs/>
        </w:rPr>
        <w:t>g.arff</w:t>
      </w:r>
      <w:proofErr w:type="spellEnd"/>
      <w:proofErr w:type="gramEnd"/>
      <w:r w:rsidRPr="008B7B54">
        <w:t xml:space="preserve"> fájlt</w:t>
      </w:r>
      <w:r>
        <w:t xml:space="preserve"> nem lehet választani). Válasszanak ki ebben egy olyan </w:t>
      </w:r>
      <w:r w:rsidRPr="008B7B54">
        <w:rPr>
          <w:b/>
        </w:rPr>
        <w:t>attribútumot</w:t>
      </w:r>
      <w:r>
        <w:t xml:space="preserve">, ami nem sok fajta adatot tartalmaz. Általában az utolsó </w:t>
      </w:r>
      <w:proofErr w:type="spellStart"/>
      <w:r>
        <w:t>Class</w:t>
      </w:r>
      <w:proofErr w:type="spellEnd"/>
      <w:r>
        <w:t xml:space="preserve"> nevű attribútum ilyen. </w:t>
      </w:r>
      <w:r>
        <w:br/>
      </w:r>
      <w:r>
        <w:rPr>
          <w:b/>
        </w:rPr>
        <w:t>Döntési fa</w:t>
      </w:r>
      <w:r w:rsidRPr="00B452FB">
        <w:rPr>
          <w:b/>
        </w:rPr>
        <w:t xml:space="preserve"> almenü</w:t>
      </w:r>
      <w:r>
        <w:t xml:space="preserve">: Készítsenek döntési fával gépi tanuló algoritmus a kiválasztott attribútum előrejelzésére. Eredményül írassák ki a </w:t>
      </w:r>
      <w:r w:rsidRPr="008B7B54">
        <w:rPr>
          <w:b/>
        </w:rPr>
        <w:t>Döntési fa.txt</w:t>
      </w:r>
      <w:r>
        <w:t xml:space="preserve"> fájlba a következő adatokat: </w:t>
      </w:r>
      <w:r>
        <w:br/>
        <w:t xml:space="preserve">Tanító és kiértékelő halmaz mérete, 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br/>
        <w:t>A döntési fa kiíratása</w:t>
      </w:r>
      <w:r>
        <w:br/>
        <w:t xml:space="preserve">A kiértékelő halmaz minden egyedére a </w:t>
      </w:r>
      <w:proofErr w:type="spellStart"/>
      <w:r>
        <w:t>prediktált</w:t>
      </w:r>
      <w:proofErr w:type="spellEnd"/>
      <w:r>
        <w:t xml:space="preserve"> és a valós érték</w:t>
      </w:r>
      <w:r>
        <w:br/>
      </w:r>
      <w:r w:rsidRPr="008B7B54">
        <w:rPr>
          <w:b/>
        </w:rPr>
        <w:t>Több algoritmus almenü</w:t>
      </w:r>
      <w:r>
        <w:t xml:space="preserve">: A választott adathalmazra futtassa le a tanult algoritmusokat. A </w:t>
      </w:r>
      <w:r w:rsidRPr="008B7B54">
        <w:rPr>
          <w:b/>
        </w:rPr>
        <w:t>Gépi tanulás.txt</w:t>
      </w:r>
      <w:r>
        <w:t xml:space="preserve"> fájlba írassa ki mindegyikre: 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br/>
        <w:t xml:space="preserve">Válassza ki az algoritmusok közül azt, amelyiknek a legjobb lett a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 eredménye és írassa ki az algoritmus nevét az alkalmazás ablakába.</w:t>
      </w:r>
      <w:r>
        <w:br/>
      </w:r>
      <w:r w:rsidRPr="008B7B54">
        <w:rPr>
          <w:b/>
        </w:rPr>
        <w:t>Több algoritmus almenü</w:t>
      </w:r>
      <w:r>
        <w:rPr>
          <w:b/>
        </w:rPr>
        <w:t>-2</w:t>
      </w:r>
      <w:r>
        <w:t>: Lenyíló listából lehessen választani a tanult algoritmusok közül. Az algoritmust lefuttatva írassa ki az alkalmazás ablakába a következő adatokat:</w:t>
      </w:r>
      <w:r>
        <w:br/>
        <w:t xml:space="preserve">TP, TN, FP, FN, </w:t>
      </w:r>
      <w:proofErr w:type="spellStart"/>
      <w:r w:rsidRPr="008B7B54">
        <w:t>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  <w:r>
        <w:t xml:space="preserve">, </w:t>
      </w:r>
      <w:proofErr w:type="spellStart"/>
      <w:r w:rsidRPr="008B7B54">
        <w:t>Incorrectly</w:t>
      </w:r>
      <w:proofErr w:type="spellEnd"/>
      <w:r w:rsidRPr="008B7B54">
        <w:t xml:space="preserve"> </w:t>
      </w:r>
      <w:proofErr w:type="spellStart"/>
      <w:r w:rsidRPr="008B7B54">
        <w:t>Classified</w:t>
      </w:r>
      <w:proofErr w:type="spellEnd"/>
      <w:r w:rsidRPr="008B7B54">
        <w:t xml:space="preserve"> </w:t>
      </w:r>
      <w:proofErr w:type="spellStart"/>
      <w:r w:rsidRPr="008B7B54">
        <w:t>Instances</w:t>
      </w:r>
      <w:proofErr w:type="spellEnd"/>
    </w:p>
    <w:p w14:paraId="1DE6667D" w14:textId="4E6C92F5" w:rsidR="00D428D1" w:rsidRDefault="00D428D1" w:rsidP="00D428D1">
      <w:pPr>
        <w:pStyle w:val="szdcmsor1"/>
        <w:jc w:val="both"/>
      </w:pPr>
      <w:bookmarkStart w:id="13" w:name="_Toc121083479"/>
      <w:r>
        <w:lastRenderedPageBreak/>
        <w:t>Egyéb menü</w:t>
      </w:r>
      <w:bookmarkEnd w:id="13"/>
    </w:p>
    <w:p w14:paraId="2AF6946A" w14:textId="77777777" w:rsidR="00D428D1" w:rsidRDefault="00D428D1" w:rsidP="00D428D1">
      <w:pPr>
        <w:pStyle w:val="szdcmsor2"/>
        <w:jc w:val="both"/>
      </w:pPr>
      <w:bookmarkStart w:id="14" w:name="_Toc121083480"/>
      <w:r>
        <w:t>A feladat leírása</w:t>
      </w:r>
      <w:bookmarkEnd w:id="14"/>
    </w:p>
    <w:p w14:paraId="7F804EAF" w14:textId="77777777" w:rsidR="00D428D1" w:rsidRDefault="00D428D1" w:rsidP="00D428D1">
      <w:pPr>
        <w:pStyle w:val="Listaszerbekezds"/>
        <w:ind w:left="360"/>
      </w:pPr>
      <w:r w:rsidRPr="002C616B">
        <w:rPr>
          <w:b/>
        </w:rPr>
        <w:t>Páthuzamos</w:t>
      </w:r>
      <w:r>
        <w:rPr>
          <w:b/>
        </w:rPr>
        <w:t xml:space="preserve"> almenü:</w:t>
      </w:r>
      <w:r>
        <w:t xml:space="preserve"> Mutassa be a párhuzamos programvégrehajtást egy oldalon. pl. egy gombra való kattintás után egy </w:t>
      </w:r>
      <w:proofErr w:type="spellStart"/>
      <w:r>
        <w:t>Label</w:t>
      </w:r>
      <w:proofErr w:type="spellEnd"/>
      <w:r>
        <w:t xml:space="preserve">-ben 1 másodpercenként, a másik </w:t>
      </w:r>
      <w:proofErr w:type="spellStart"/>
      <w:r>
        <w:t>Labelbe</w:t>
      </w:r>
      <w:proofErr w:type="spellEnd"/>
      <w:r>
        <w:t xml:space="preserve"> 2 másodpercenként jelenjen meg egy változó szöveg.</w:t>
      </w:r>
      <w:r>
        <w:br/>
      </w:r>
      <w:proofErr w:type="spellStart"/>
      <w:r w:rsidRPr="003A3024">
        <w:rPr>
          <w:b/>
        </w:rPr>
        <w:t>Stream</w:t>
      </w:r>
      <w:proofErr w:type="spellEnd"/>
      <w:r w:rsidRPr="003A3024">
        <w:rPr>
          <w:b/>
        </w:rPr>
        <w:t xml:space="preserve"> almenü</w:t>
      </w:r>
      <w:r>
        <w:t xml:space="preserve">: Olvassa ki a </w:t>
      </w:r>
      <w:proofErr w:type="spellStart"/>
      <w:r>
        <w:t>válsztott</w:t>
      </w:r>
      <w:proofErr w:type="spellEnd"/>
      <w:r>
        <w:t xml:space="preserve"> adatbázis minden adatát egy </w:t>
      </w:r>
      <w:proofErr w:type="spellStart"/>
      <w:r>
        <w:t>Stream</w:t>
      </w:r>
      <w:proofErr w:type="spellEnd"/>
      <w:r>
        <w:t xml:space="preserve">-be. </w:t>
      </w:r>
      <w:proofErr w:type="spellStart"/>
      <w:r>
        <w:t>Késztsen</w:t>
      </w:r>
      <w:proofErr w:type="spellEnd"/>
      <w:r>
        <w:t xml:space="preserve"> egy űrlapot (beviteli mezők, lenyíló lista, </w:t>
      </w:r>
      <w:proofErr w:type="spellStart"/>
      <w:r>
        <w:t>radio</w:t>
      </w:r>
      <w:proofErr w:type="spellEnd"/>
      <w:r>
        <w:t xml:space="preserve"> gomb, jelölő négyzet), ahol több szűrőfeltételt is beállíthat az adatokra. Jelenítse meg egy táblázatban a szűrt adatokat.</w:t>
      </w:r>
    </w:p>
    <w:p w14:paraId="58D8A73A" w14:textId="1796553D" w:rsidR="00D428D1" w:rsidRDefault="00D428D1" w:rsidP="00D428D1">
      <w:pPr>
        <w:pStyle w:val="szdszveg"/>
      </w:pPr>
    </w:p>
    <w:p w14:paraId="1F4BF9EC" w14:textId="3C883F2C" w:rsidR="00123311" w:rsidRDefault="00123311" w:rsidP="00123311">
      <w:pPr>
        <w:pStyle w:val="szdcmsor1"/>
        <w:jc w:val="both"/>
      </w:pPr>
      <w:r>
        <w:lastRenderedPageBreak/>
        <w:t>GitHub link és elérhetőség</w:t>
      </w:r>
    </w:p>
    <w:p w14:paraId="7D50C96B" w14:textId="712323F8" w:rsidR="00123311" w:rsidRPr="00BC1B7C" w:rsidRDefault="00123311" w:rsidP="00D428D1">
      <w:pPr>
        <w:pStyle w:val="szdszveg"/>
      </w:pPr>
      <w:r w:rsidRPr="00123311">
        <w:t>https://github.com/Gergely37/Java_beadando_feladat_EA</w:t>
      </w:r>
    </w:p>
    <w:sectPr w:rsidR="00123311" w:rsidRPr="00BC1B7C" w:rsidSect="00977ED7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284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9232E" w14:textId="77777777" w:rsidR="003970C3" w:rsidRDefault="003970C3" w:rsidP="00402F50">
      <w:r>
        <w:separator/>
      </w:r>
    </w:p>
  </w:endnote>
  <w:endnote w:type="continuationSeparator" w:id="0">
    <w:p w14:paraId="0240D259" w14:textId="77777777" w:rsidR="003970C3" w:rsidRDefault="003970C3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7522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 w:rsidR="007D032D">
      <w:fldChar w:fldCharType="begin"/>
    </w:r>
    <w:r w:rsidR="007D032D">
      <w:instrText xml:space="preserve"> PAGE   \* MERGEFORMAT </w:instrText>
    </w:r>
    <w:r w:rsidR="007D032D">
      <w:fldChar w:fldCharType="separate"/>
    </w:r>
    <w:r w:rsidR="007E7D34">
      <w:rPr>
        <w:noProof/>
      </w:rPr>
      <w:t>4</w:t>
    </w:r>
    <w:r w:rsidR="007D032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84B5" w14:textId="77777777" w:rsidR="00E739BF" w:rsidRDefault="00E739BF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F54B" w14:textId="77777777" w:rsidR="003970C3" w:rsidRDefault="003970C3" w:rsidP="00402F50">
      <w:r>
        <w:separator/>
      </w:r>
    </w:p>
  </w:footnote>
  <w:footnote w:type="continuationSeparator" w:id="0">
    <w:p w14:paraId="1FC22A9E" w14:textId="77777777" w:rsidR="003970C3" w:rsidRDefault="003970C3" w:rsidP="0040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C8197" w14:textId="77777777" w:rsidR="00977ED7" w:rsidRDefault="00977ED7" w:rsidP="00977ED7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2D342E7C" w14:textId="77777777" w:rsidR="00977ED7" w:rsidRDefault="00977ED7" w:rsidP="00977ED7">
    <w:r>
      <w:t>Neumann János Egyetem, GAMF Informatikai és Műszaki Kar, Informatika tanszék</w:t>
    </w:r>
  </w:p>
  <w:p w14:paraId="45E82077" w14:textId="77777777" w:rsidR="00977ED7" w:rsidRDefault="00977ED7" w:rsidP="00977ED7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53251C4" w14:textId="77777777" w:rsidR="00977ED7" w:rsidRDefault="00977ED7" w:rsidP="00977ED7">
    <w:pPr>
      <w:pStyle w:val="lfej"/>
    </w:pPr>
  </w:p>
  <w:p w14:paraId="16EB8EA3" w14:textId="77777777" w:rsidR="00977ED7" w:rsidRPr="00977ED7" w:rsidRDefault="00977ED7" w:rsidP="00977ED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D103" w14:textId="41CEDD0F" w:rsidR="00754245" w:rsidRDefault="00754245" w:rsidP="00754245">
    <w:pPr>
      <w:rPr>
        <w:rFonts w:cs="Times New Roman"/>
      </w:rPr>
    </w:pPr>
    <w:r>
      <w:rPr>
        <w:b/>
      </w:rPr>
      <w:t>Készítette</w:t>
    </w:r>
    <w:r>
      <w:t>: Csomor Áron (</w:t>
    </w:r>
    <w:r w:rsidRPr="00754245">
      <w:t>CCUKNW</w:t>
    </w:r>
    <w:r>
      <w:t>) és Csernák Gergely (TVJ2T2)</w:t>
    </w:r>
  </w:p>
  <w:p w14:paraId="025D26FA" w14:textId="38035AF2" w:rsidR="00754245" w:rsidRDefault="00754245" w:rsidP="00754245">
    <w:r>
      <w:t>Neumann János Egyetem, GAMF Informatikai és Műszaki Kar, Informatika tanszék</w:t>
    </w:r>
  </w:p>
  <w:p w14:paraId="1FE43827" w14:textId="114AF0D6" w:rsidR="00754245" w:rsidRDefault="00754245">
    <w:pPr>
      <w:pStyle w:val="lfej"/>
    </w:pPr>
    <w:r w:rsidRPr="00754245">
      <w:rPr>
        <w:b/>
        <w:bCs/>
      </w:rPr>
      <w:t>Gyakorlatvezető:</w:t>
    </w:r>
    <w:r>
      <w:t xml:space="preserve"> Dr. Kovács Tamás</w:t>
    </w:r>
    <w:r>
      <w:br/>
      <w:t>2022./2023./I. félév</w:t>
    </w:r>
  </w:p>
  <w:p w14:paraId="78A0C878" w14:textId="77777777" w:rsidR="00754245" w:rsidRDefault="007542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984310"/>
    <w:multiLevelType w:val="hybridMultilevel"/>
    <w:tmpl w:val="046E54C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623D"/>
    <w:multiLevelType w:val="hybridMultilevel"/>
    <w:tmpl w:val="25769AD6"/>
    <w:lvl w:ilvl="0" w:tplc="13A886F0">
      <w:start w:val="1"/>
      <w:numFmt w:val="lowerLetter"/>
      <w:pStyle w:val="szdfelsorolsbet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E926EA"/>
    <w:multiLevelType w:val="hybridMultilevel"/>
    <w:tmpl w:val="1E96B6D0"/>
    <w:lvl w:ilvl="0" w:tplc="FD9CF4C0">
      <w:start w:val="1"/>
      <w:numFmt w:val="decimal"/>
      <w:pStyle w:val="szdszakirodalom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553929">
    <w:abstractNumId w:val="3"/>
  </w:num>
  <w:num w:numId="2" w16cid:durableId="1837263541">
    <w:abstractNumId w:val="5"/>
  </w:num>
  <w:num w:numId="3" w16cid:durableId="1515338140">
    <w:abstractNumId w:val="1"/>
  </w:num>
  <w:num w:numId="4" w16cid:durableId="1630934758">
    <w:abstractNumId w:val="3"/>
    <w:lvlOverride w:ilvl="0">
      <w:startOverride w:val="1"/>
    </w:lvlOverride>
  </w:num>
  <w:num w:numId="5" w16cid:durableId="207766295">
    <w:abstractNumId w:val="4"/>
  </w:num>
  <w:num w:numId="6" w16cid:durableId="1363281934">
    <w:abstractNumId w:val="3"/>
    <w:lvlOverride w:ilvl="0">
      <w:startOverride w:val="1"/>
    </w:lvlOverride>
  </w:num>
  <w:num w:numId="7" w16cid:durableId="480195529">
    <w:abstractNumId w:val="0"/>
  </w:num>
  <w:num w:numId="8" w16cid:durableId="614169815">
    <w:abstractNumId w:val="0"/>
    <w:lvlOverride w:ilvl="0">
      <w:startOverride w:val="1"/>
    </w:lvlOverride>
  </w:num>
  <w:num w:numId="9" w16cid:durableId="130028087">
    <w:abstractNumId w:val="3"/>
    <w:lvlOverride w:ilvl="0">
      <w:startOverride w:val="1"/>
    </w:lvlOverride>
  </w:num>
  <w:num w:numId="10" w16cid:durableId="866140984">
    <w:abstractNumId w:val="5"/>
    <w:lvlOverride w:ilvl="0">
      <w:startOverride w:val="1"/>
    </w:lvlOverride>
  </w:num>
  <w:num w:numId="11" w16cid:durableId="490022378">
    <w:abstractNumId w:val="5"/>
    <w:lvlOverride w:ilvl="0">
      <w:startOverride w:val="1"/>
    </w:lvlOverride>
  </w:num>
  <w:num w:numId="12" w16cid:durableId="643395387">
    <w:abstractNumId w:val="5"/>
    <w:lvlOverride w:ilvl="0">
      <w:startOverride w:val="1"/>
    </w:lvlOverride>
  </w:num>
  <w:num w:numId="13" w16cid:durableId="223687689">
    <w:abstractNumId w:val="5"/>
    <w:lvlOverride w:ilvl="0">
      <w:startOverride w:val="1"/>
    </w:lvlOverride>
  </w:num>
  <w:num w:numId="14" w16cid:durableId="1329750430">
    <w:abstractNumId w:val="5"/>
    <w:lvlOverride w:ilvl="0">
      <w:startOverride w:val="1"/>
    </w:lvlOverride>
  </w:num>
  <w:num w:numId="15" w16cid:durableId="71435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7B"/>
    <w:rsid w:val="0001538C"/>
    <w:rsid w:val="0003142F"/>
    <w:rsid w:val="00056DF2"/>
    <w:rsid w:val="000638B8"/>
    <w:rsid w:val="000A13A3"/>
    <w:rsid w:val="000B54A5"/>
    <w:rsid w:val="000B59BE"/>
    <w:rsid w:val="000C7BCF"/>
    <w:rsid w:val="0010025D"/>
    <w:rsid w:val="00113495"/>
    <w:rsid w:val="00123311"/>
    <w:rsid w:val="001C4188"/>
    <w:rsid w:val="001C6720"/>
    <w:rsid w:val="00203A33"/>
    <w:rsid w:val="0021040A"/>
    <w:rsid w:val="0022549B"/>
    <w:rsid w:val="00253B0F"/>
    <w:rsid w:val="00267322"/>
    <w:rsid w:val="00267D3B"/>
    <w:rsid w:val="002B2134"/>
    <w:rsid w:val="002C566C"/>
    <w:rsid w:val="002E35EC"/>
    <w:rsid w:val="002E7073"/>
    <w:rsid w:val="002F4136"/>
    <w:rsid w:val="00303042"/>
    <w:rsid w:val="0031358B"/>
    <w:rsid w:val="003156EC"/>
    <w:rsid w:val="00316151"/>
    <w:rsid w:val="0032423C"/>
    <w:rsid w:val="00352069"/>
    <w:rsid w:val="00357D0D"/>
    <w:rsid w:val="003970C3"/>
    <w:rsid w:val="003A243D"/>
    <w:rsid w:val="003B125B"/>
    <w:rsid w:val="003B1866"/>
    <w:rsid w:val="00402F50"/>
    <w:rsid w:val="00405EB7"/>
    <w:rsid w:val="0040660C"/>
    <w:rsid w:val="004116B9"/>
    <w:rsid w:val="00425F0F"/>
    <w:rsid w:val="00445A1E"/>
    <w:rsid w:val="00456768"/>
    <w:rsid w:val="004734CD"/>
    <w:rsid w:val="00473888"/>
    <w:rsid w:val="004914CD"/>
    <w:rsid w:val="00494EA7"/>
    <w:rsid w:val="004C7BE7"/>
    <w:rsid w:val="004D5CBE"/>
    <w:rsid w:val="005148DB"/>
    <w:rsid w:val="00533EAC"/>
    <w:rsid w:val="00534E32"/>
    <w:rsid w:val="00537E8D"/>
    <w:rsid w:val="00556B13"/>
    <w:rsid w:val="005841D2"/>
    <w:rsid w:val="005A604D"/>
    <w:rsid w:val="005D62D9"/>
    <w:rsid w:val="0063280A"/>
    <w:rsid w:val="006401F4"/>
    <w:rsid w:val="00671C7B"/>
    <w:rsid w:val="00680CD7"/>
    <w:rsid w:val="00681B86"/>
    <w:rsid w:val="00693FD2"/>
    <w:rsid w:val="006A4F4E"/>
    <w:rsid w:val="006B52C9"/>
    <w:rsid w:val="006F230B"/>
    <w:rsid w:val="00754245"/>
    <w:rsid w:val="007D032D"/>
    <w:rsid w:val="007E4513"/>
    <w:rsid w:val="007E7D34"/>
    <w:rsid w:val="00824167"/>
    <w:rsid w:val="00842494"/>
    <w:rsid w:val="00845126"/>
    <w:rsid w:val="008616F8"/>
    <w:rsid w:val="008A409B"/>
    <w:rsid w:val="008A7F09"/>
    <w:rsid w:val="008C3D48"/>
    <w:rsid w:val="008E2628"/>
    <w:rsid w:val="008F3970"/>
    <w:rsid w:val="008F473A"/>
    <w:rsid w:val="00926629"/>
    <w:rsid w:val="0094077D"/>
    <w:rsid w:val="00950F31"/>
    <w:rsid w:val="00954972"/>
    <w:rsid w:val="00954F25"/>
    <w:rsid w:val="00977ED7"/>
    <w:rsid w:val="009B5D79"/>
    <w:rsid w:val="009F5597"/>
    <w:rsid w:val="00A0050F"/>
    <w:rsid w:val="00A03A72"/>
    <w:rsid w:val="00A1226E"/>
    <w:rsid w:val="00A12C1B"/>
    <w:rsid w:val="00A33C17"/>
    <w:rsid w:val="00A6121C"/>
    <w:rsid w:val="00A6211D"/>
    <w:rsid w:val="00A72F2E"/>
    <w:rsid w:val="00A75FC3"/>
    <w:rsid w:val="00A90050"/>
    <w:rsid w:val="00AA40D0"/>
    <w:rsid w:val="00AC247F"/>
    <w:rsid w:val="00AC651D"/>
    <w:rsid w:val="00AD77F8"/>
    <w:rsid w:val="00AE0F4B"/>
    <w:rsid w:val="00B02692"/>
    <w:rsid w:val="00B1628F"/>
    <w:rsid w:val="00B2740D"/>
    <w:rsid w:val="00B52BCC"/>
    <w:rsid w:val="00B86236"/>
    <w:rsid w:val="00BC1B7C"/>
    <w:rsid w:val="00BD7615"/>
    <w:rsid w:val="00BF10E4"/>
    <w:rsid w:val="00C041FB"/>
    <w:rsid w:val="00C15EB7"/>
    <w:rsid w:val="00C42628"/>
    <w:rsid w:val="00C47342"/>
    <w:rsid w:val="00C56E0B"/>
    <w:rsid w:val="00C8527B"/>
    <w:rsid w:val="00CD37BA"/>
    <w:rsid w:val="00CE463A"/>
    <w:rsid w:val="00D2466E"/>
    <w:rsid w:val="00D26B5E"/>
    <w:rsid w:val="00D428D1"/>
    <w:rsid w:val="00D62D1C"/>
    <w:rsid w:val="00DA7F31"/>
    <w:rsid w:val="00DB12A0"/>
    <w:rsid w:val="00DB720A"/>
    <w:rsid w:val="00DC0199"/>
    <w:rsid w:val="00DD6474"/>
    <w:rsid w:val="00DF75A4"/>
    <w:rsid w:val="00E3627F"/>
    <w:rsid w:val="00E444DB"/>
    <w:rsid w:val="00E673D8"/>
    <w:rsid w:val="00E739BF"/>
    <w:rsid w:val="00EA130B"/>
    <w:rsid w:val="00EA5D04"/>
    <w:rsid w:val="00EF0431"/>
    <w:rsid w:val="00EF77FA"/>
    <w:rsid w:val="00F01BCD"/>
    <w:rsid w:val="00F15460"/>
    <w:rsid w:val="00F225E4"/>
    <w:rsid w:val="00F31089"/>
    <w:rsid w:val="00F37E77"/>
    <w:rsid w:val="00F509ED"/>
    <w:rsid w:val="00F57F44"/>
    <w:rsid w:val="00F61E05"/>
    <w:rsid w:val="00F7043C"/>
    <w:rsid w:val="00F802FB"/>
    <w:rsid w:val="00F909C9"/>
    <w:rsid w:val="00F94734"/>
    <w:rsid w:val="00FA7DD9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DDB"/>
  <w15:docId w15:val="{2B123AC5-B175-4452-A590-19DED9E4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32423C"/>
    <w:pPr>
      <w:pageBreakBefore/>
      <w:spacing w:before="360" w:after="12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numPr>
        <w:numId w:val="1"/>
      </w:numPr>
      <w:spacing w:line="360" w:lineRule="auto"/>
    </w:pPr>
  </w:style>
  <w:style w:type="paragraph" w:customStyle="1" w:styleId="szdszakirodalom">
    <w:name w:val="szd_szakirodalom"/>
    <w:basedOn w:val="Norml"/>
    <w:qFormat/>
    <w:rsid w:val="008616F8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CD37BA"/>
    <w:pPr>
      <w:keepNext/>
      <w:numPr>
        <w:ilvl w:val="1"/>
        <w:numId w:val="3"/>
      </w:numPr>
      <w:spacing w:before="240" w:line="360" w:lineRule="auto"/>
      <w:ind w:left="737" w:hanging="567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3156EC"/>
    <w:pPr>
      <w:spacing w:before="0" w:after="120"/>
    </w:pPr>
    <w:rPr>
      <w:i/>
    </w:rPr>
  </w:style>
  <w:style w:type="paragraph" w:customStyle="1" w:styleId="szdcmsor3">
    <w:name w:val="szd_címsor3"/>
    <w:basedOn w:val="szdszveg"/>
    <w:next w:val="szdszveg"/>
    <w:qFormat/>
    <w:rsid w:val="008E2628"/>
    <w:pPr>
      <w:keepNext/>
      <w:numPr>
        <w:ilvl w:val="2"/>
        <w:numId w:val="3"/>
      </w:numPr>
      <w:spacing w:before="120"/>
      <w:ind w:left="1020" w:hanging="680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C8527B"/>
    <w:pPr>
      <w:spacing w:before="240"/>
      <w:ind w:firstLine="0"/>
      <w:jc w:val="center"/>
    </w:pPr>
    <w:rPr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/>
      <w:sz w:val="22"/>
    </w:rPr>
  </w:style>
  <w:style w:type="paragraph" w:customStyle="1" w:styleId="szdtblzattrzs">
    <w:name w:val="szd_táblázattörzs"/>
    <w:basedOn w:val="szdtblzat"/>
    <w:qFormat/>
    <w:rsid w:val="00C8527B"/>
    <w:pPr>
      <w:spacing w:before="60" w:after="40"/>
    </w:pPr>
    <w:rPr>
      <w:rFonts w:cstheme="minorHAnsi"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D428D1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42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428D1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nb.hu/arfolyam-lekerdez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C1C9B-8723-4AC7-ACE8-8ED6C52C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65</TotalTime>
  <Pages>14</Pages>
  <Words>1472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Gergely Csernák</cp:lastModifiedBy>
  <cp:revision>6</cp:revision>
  <cp:lastPrinted>2022-12-12T19:20:00Z</cp:lastPrinted>
  <dcterms:created xsi:type="dcterms:W3CDTF">2022-11-12T11:39:00Z</dcterms:created>
  <dcterms:modified xsi:type="dcterms:W3CDTF">2022-12-12T19:20:00Z</dcterms:modified>
</cp:coreProperties>
</file>